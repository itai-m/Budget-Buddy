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23" w:rsidRDefault="00741845" w:rsidP="00003823">
      <w:pPr>
        <w:jc w:val="center"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2.85pt;margin-top:-48pt;width:76.85pt;height:24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">
            <v:textbox>
              <w:txbxContent>
                <w:p w:rsidR="00C040FD" w:rsidRDefault="00C040FD" w:rsidP="00083414">
                  <w:pPr>
                    <w:bidi w:val="0"/>
                  </w:pPr>
                  <w:r>
                    <w:rPr>
                      <w:rFonts w:hint="cs"/>
                      <w:rtl/>
                    </w:rPr>
                    <w:t>‏‏</w:t>
                  </w:r>
                  <w:r w:rsidR="00741845">
                    <w:rPr>
                      <w:rtl/>
                    </w:rPr>
                    <w:fldChar w:fldCharType="begin"/>
                  </w:r>
                  <w:r>
                    <w:rPr>
                      <w:rtl/>
                    </w:rPr>
                    <w:instrText xml:space="preserve"> </w:instrText>
                  </w:r>
                  <w:r>
                    <w:rPr>
                      <w:rFonts w:hint="cs"/>
                    </w:rPr>
                    <w:instrText>DATE</w:instrText>
                  </w:r>
                  <w:r>
                    <w:rPr>
                      <w:rFonts w:hint="cs"/>
                      <w:rtl/>
                    </w:rPr>
                    <w:instrText xml:space="preserve"> \@ "</w:instrText>
                  </w:r>
                  <w:r>
                    <w:rPr>
                      <w:rFonts w:hint="cs"/>
                    </w:rPr>
                    <w:instrText>dd/MM/yyyy</w:instrText>
                  </w:r>
                  <w:r>
                    <w:rPr>
                      <w:rFonts w:hint="cs"/>
                      <w:rtl/>
                    </w:rPr>
                    <w:instrText>"</w:instrText>
                  </w:r>
                  <w:r>
                    <w:rPr>
                      <w:rtl/>
                    </w:rPr>
                    <w:instrText xml:space="preserve"> </w:instrText>
                  </w:r>
                  <w:r w:rsidR="00741845">
                    <w:rPr>
                      <w:rtl/>
                    </w:rPr>
                    <w:fldChar w:fldCharType="separate"/>
                  </w:r>
                  <w:r w:rsidR="00773D1B">
                    <w:rPr>
                      <w:rFonts w:hint="eastAsia"/>
                      <w:noProof/>
                      <w:rtl/>
                    </w:rPr>
                    <w:t>‏</w:t>
                  </w:r>
                  <w:r w:rsidR="00773D1B">
                    <w:rPr>
                      <w:noProof/>
                      <w:rtl/>
                    </w:rPr>
                    <w:t>20/06/2015</w:t>
                  </w:r>
                  <w:r w:rsidR="00741845">
                    <w:rPr>
                      <w:rtl/>
                    </w:rPr>
                    <w:fldChar w:fldCharType="end"/>
                  </w:r>
                </w:p>
              </w:txbxContent>
            </v:textbox>
          </v:shape>
        </w:pict>
      </w:r>
      <w:r w:rsidR="00003823" w:rsidRPr="00003823">
        <w:rPr>
          <w:rFonts w:cs="Arial"/>
          <w:noProof/>
          <w:rtl/>
        </w:rPr>
        <w:drawing>
          <wp:inline distT="0" distB="0" distL="0" distR="0">
            <wp:extent cx="2693918" cy="556592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27" cy="55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13" w:rsidRPr="00016CBC" w:rsidRDefault="00853B1E" w:rsidP="007426B1">
      <w:pPr>
        <w:pStyle w:val="Title"/>
        <w:jc w:val="center"/>
        <w:rPr>
          <w:i/>
          <w:iCs/>
          <w:rtl/>
        </w:rPr>
      </w:pPr>
      <w:r>
        <w:rPr>
          <w:i/>
          <w:iCs/>
        </w:rPr>
        <w:t>Project 3 – SRS</w:t>
      </w:r>
    </w:p>
    <w:p w:rsidR="00B22B8B" w:rsidRPr="00237D52" w:rsidRDefault="00B22B8B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18"/>
          <w:szCs w:val="18"/>
        </w:rPr>
      </w:pPr>
    </w:p>
    <w:p w:rsidR="003C1601" w:rsidRPr="009D793E" w:rsidRDefault="00853B1E" w:rsidP="003D25CB">
      <w:pPr>
        <w:pStyle w:val="Title"/>
        <w:rPr>
          <w:noProof/>
          <w:sz w:val="40"/>
          <w:szCs w:val="40"/>
          <w:rtl/>
        </w:rPr>
      </w:pPr>
      <w:r>
        <w:rPr>
          <w:noProof/>
          <w:sz w:val="40"/>
          <w:szCs w:val="40"/>
        </w:rPr>
        <w:t xml:space="preserve">Software Requirements Specification </w:t>
      </w:r>
      <w:r w:rsidR="003D25CB" w:rsidRPr="009D793E">
        <w:rPr>
          <w:rFonts w:hint="cs"/>
          <w:noProof/>
          <w:sz w:val="40"/>
          <w:szCs w:val="40"/>
          <w:rtl/>
        </w:rPr>
        <w:t xml:space="preserve"> </w:t>
      </w:r>
      <w:r w:rsidR="003C1601" w:rsidRPr="009D793E">
        <w:rPr>
          <w:rFonts w:hint="cs"/>
          <w:noProof/>
          <w:sz w:val="40"/>
          <w:szCs w:val="40"/>
          <w:rtl/>
        </w:rPr>
        <w:t xml:space="preserve"> - </w:t>
      </w:r>
      <w:r w:rsidR="003D25CB" w:rsidRPr="009D793E">
        <w:rPr>
          <w:rFonts w:hint="cs"/>
          <w:noProof/>
          <w:sz w:val="40"/>
          <w:szCs w:val="40"/>
        </w:rPr>
        <w:t>SRS</w:t>
      </w:r>
    </w:p>
    <w:p w:rsidR="00577A0E" w:rsidRDefault="00286C08" w:rsidP="00286C08">
      <w:pPr>
        <w:pStyle w:val="Heading1"/>
        <w:jc w:val="right"/>
        <w:rPr>
          <w:noProof/>
          <w:rtl/>
        </w:rPr>
      </w:pPr>
      <w:r>
        <w:rPr>
          <w:noProof/>
        </w:rPr>
        <w:t>General Information</w:t>
      </w:r>
      <w:r w:rsidR="00853B1E">
        <w:rPr>
          <w:noProof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6344"/>
        <w:gridCol w:w="2178"/>
      </w:tblGrid>
      <w:tr w:rsidR="00577A0E" w:rsidTr="00853B1E">
        <w:tc>
          <w:tcPr>
            <w:tcW w:w="6344" w:type="dxa"/>
          </w:tcPr>
          <w:p w:rsidR="00577A0E" w:rsidRDefault="00853B1E" w:rsidP="00853B1E">
            <w:pPr>
              <w:jc w:val="right"/>
              <w:rPr>
                <w:noProof/>
                <w:rtl/>
              </w:rPr>
            </w:pPr>
            <w:r w:rsidRPr="005C5F0C">
              <w:rPr>
                <w:rFonts w:hint="cs"/>
                <w:b/>
                <w:bCs/>
                <w:color w:val="000000" w:themeColor="text1"/>
              </w:rPr>
              <w:t>B</w:t>
            </w:r>
            <w:r w:rsidRPr="005C5F0C">
              <w:rPr>
                <w:b/>
                <w:bCs/>
                <w:color w:val="000000" w:themeColor="text1"/>
              </w:rPr>
              <w:t>udgetBuddy</w:t>
            </w:r>
          </w:p>
        </w:tc>
        <w:tc>
          <w:tcPr>
            <w:tcW w:w="2178" w:type="dxa"/>
          </w:tcPr>
          <w:p w:rsidR="00577A0E" w:rsidRPr="005C5F0C" w:rsidRDefault="00853B1E" w:rsidP="00853B1E">
            <w:pPr>
              <w:pStyle w:val="a"/>
              <w:jc w:val="right"/>
              <w:rPr>
                <w:b/>
                <w:bCs/>
                <w:color w:val="000000" w:themeColor="text1"/>
                <w:u w:val="none"/>
              </w:rPr>
            </w:pPr>
            <w:r>
              <w:rPr>
                <w:b/>
                <w:bCs/>
                <w:color w:val="000000" w:themeColor="text1"/>
                <w:u w:val="none"/>
              </w:rPr>
              <w:t>Project Name</w:t>
            </w:r>
          </w:p>
        </w:tc>
      </w:tr>
      <w:tr w:rsidR="00577A0E" w:rsidTr="00853B1E">
        <w:tc>
          <w:tcPr>
            <w:tcW w:w="6344" w:type="dxa"/>
          </w:tcPr>
          <w:p w:rsidR="00577A0E" w:rsidRDefault="00853B1E" w:rsidP="00853B1E">
            <w:pPr>
              <w:jc w:val="right"/>
              <w:rPr>
                <w:noProof/>
                <w:rtl/>
              </w:rPr>
            </w:pPr>
            <w:proofErr w:type="spellStart"/>
            <w:r w:rsidRPr="005C5F0C">
              <w:rPr>
                <w:rFonts w:hint="cs"/>
                <w:color w:val="000000" w:themeColor="text1"/>
              </w:rPr>
              <w:t>N</w:t>
            </w:r>
            <w:r w:rsidRPr="005C5F0C">
              <w:rPr>
                <w:color w:val="000000" w:themeColor="text1"/>
              </w:rPr>
              <w:t>adav</w:t>
            </w:r>
            <w:proofErr w:type="spellEnd"/>
            <w:r w:rsidRPr="005C5F0C">
              <w:rPr>
                <w:color w:val="000000" w:themeColor="text1"/>
              </w:rPr>
              <w:t xml:space="preserve"> </w:t>
            </w:r>
            <w:proofErr w:type="spellStart"/>
            <w:r w:rsidRPr="005C5F0C">
              <w:rPr>
                <w:color w:val="000000" w:themeColor="text1"/>
              </w:rPr>
              <w:t>Luzzato</w:t>
            </w:r>
            <w:proofErr w:type="spellEnd"/>
            <w:r w:rsidRPr="005C5F0C">
              <w:rPr>
                <w:color w:val="000000" w:themeColor="text1"/>
              </w:rPr>
              <w:t xml:space="preserve">, </w:t>
            </w:r>
            <w:proofErr w:type="spellStart"/>
            <w:r w:rsidRPr="005C5F0C">
              <w:rPr>
                <w:color w:val="000000" w:themeColor="text1"/>
              </w:rPr>
              <w:t>Rotem</w:t>
            </w:r>
            <w:proofErr w:type="spellEnd"/>
            <w:r w:rsidRPr="005C5F0C">
              <w:rPr>
                <w:color w:val="000000" w:themeColor="text1"/>
              </w:rPr>
              <w:t xml:space="preserve"> </w:t>
            </w:r>
            <w:proofErr w:type="spellStart"/>
            <w:r w:rsidRPr="005C5F0C">
              <w:rPr>
                <w:color w:val="000000" w:themeColor="text1"/>
              </w:rPr>
              <w:t>Nehama</w:t>
            </w:r>
            <w:proofErr w:type="spellEnd"/>
            <w:r w:rsidRPr="005C5F0C">
              <w:rPr>
                <w:color w:val="000000" w:themeColor="text1"/>
              </w:rPr>
              <w:t xml:space="preserve">, </w:t>
            </w:r>
            <w:proofErr w:type="spellStart"/>
            <w:r w:rsidRPr="005C5F0C">
              <w:rPr>
                <w:color w:val="000000" w:themeColor="text1"/>
              </w:rPr>
              <w:t>Itai</w:t>
            </w:r>
            <w:proofErr w:type="spellEnd"/>
            <w:r w:rsidRPr="005C5F0C">
              <w:rPr>
                <w:color w:val="000000" w:themeColor="text1"/>
              </w:rPr>
              <w:t xml:space="preserve"> Michael, </w:t>
            </w:r>
            <w:proofErr w:type="spellStart"/>
            <w:r w:rsidRPr="005C5F0C">
              <w:rPr>
                <w:color w:val="000000" w:themeColor="text1"/>
              </w:rPr>
              <w:t>Liran</w:t>
            </w:r>
            <w:proofErr w:type="spellEnd"/>
            <w:r w:rsidRPr="005C5F0C">
              <w:rPr>
                <w:color w:val="000000" w:themeColor="text1"/>
              </w:rPr>
              <w:t xml:space="preserve"> Ben </w:t>
            </w:r>
            <w:proofErr w:type="spellStart"/>
            <w:r w:rsidRPr="005C5F0C">
              <w:rPr>
                <w:color w:val="000000" w:themeColor="text1"/>
              </w:rPr>
              <w:t>Gida</w:t>
            </w:r>
            <w:proofErr w:type="spellEnd"/>
          </w:p>
        </w:tc>
        <w:tc>
          <w:tcPr>
            <w:tcW w:w="2178" w:type="dxa"/>
          </w:tcPr>
          <w:p w:rsidR="00577A0E" w:rsidRPr="005C5F0C" w:rsidRDefault="00853B1E" w:rsidP="00853B1E">
            <w:pPr>
              <w:pStyle w:val="a"/>
              <w:jc w:val="right"/>
              <w:rPr>
                <w:color w:val="000000" w:themeColor="text1"/>
                <w:u w:val="none"/>
              </w:rPr>
            </w:pPr>
            <w:r>
              <w:rPr>
                <w:color w:val="000000" w:themeColor="text1"/>
                <w:u w:val="none"/>
              </w:rPr>
              <w:t>Team Members</w:t>
            </w:r>
          </w:p>
        </w:tc>
      </w:tr>
      <w:tr w:rsidR="00853B1E" w:rsidRPr="00853B1E" w:rsidTr="00853B1E">
        <w:tc>
          <w:tcPr>
            <w:tcW w:w="6344" w:type="dxa"/>
          </w:tcPr>
          <w:p w:rsidR="00577A0E" w:rsidRDefault="00577A0E" w:rsidP="00853B1E">
            <w:pPr>
              <w:jc w:val="right"/>
              <w:rPr>
                <w:noProof/>
                <w:rtl/>
              </w:rPr>
            </w:pPr>
          </w:p>
        </w:tc>
        <w:tc>
          <w:tcPr>
            <w:tcW w:w="2178" w:type="dxa"/>
          </w:tcPr>
          <w:p w:rsidR="00577A0E" w:rsidRPr="00853B1E" w:rsidRDefault="00853B1E" w:rsidP="00853B1E">
            <w:pPr>
              <w:pStyle w:val="a"/>
              <w:jc w:val="right"/>
              <w:rPr>
                <w:color w:val="000000" w:themeColor="text1"/>
                <w:highlight w:val="black"/>
                <w:u w:val="none"/>
                <w:rtl/>
              </w:rPr>
            </w:pPr>
            <w:r w:rsidRPr="00853B1E">
              <w:rPr>
                <w:color w:val="000000" w:themeColor="text1"/>
                <w:u w:val="none"/>
              </w:rPr>
              <w:t>Attached Documents</w:t>
            </w:r>
          </w:p>
        </w:tc>
      </w:tr>
      <w:tr w:rsidR="00577A0E" w:rsidTr="00853B1E">
        <w:tc>
          <w:tcPr>
            <w:tcW w:w="6344" w:type="dxa"/>
          </w:tcPr>
          <w:p w:rsidR="00577A0E" w:rsidRDefault="00853B1E" w:rsidP="00853B1E">
            <w:pPr>
              <w:jc w:val="right"/>
              <w:rPr>
                <w:noProof/>
                <w:rtl/>
              </w:rPr>
            </w:pPr>
            <w:r>
              <w:rPr>
                <w:rStyle w:val="Char"/>
              </w:rPr>
              <w:t>Project Proposal, Development Plan</w:t>
            </w:r>
          </w:p>
        </w:tc>
        <w:tc>
          <w:tcPr>
            <w:tcW w:w="2178" w:type="dxa"/>
          </w:tcPr>
          <w:p w:rsidR="00577A0E" w:rsidRDefault="00853B1E" w:rsidP="00853B1E">
            <w:pPr>
              <w:jc w:val="right"/>
              <w:rPr>
                <w:noProof/>
                <w:rtl/>
              </w:rPr>
            </w:pPr>
            <w:r>
              <w:rPr>
                <w:noProof/>
              </w:rPr>
              <w:t>Related Documents</w:t>
            </w:r>
          </w:p>
        </w:tc>
      </w:tr>
    </w:tbl>
    <w:p w:rsidR="007D5D8D" w:rsidRDefault="007D5D8D" w:rsidP="00305378">
      <w:pPr>
        <w:rPr>
          <w:rtl/>
        </w:rPr>
      </w:pPr>
    </w:p>
    <w:p w:rsidR="007B3D68" w:rsidRDefault="00741845" w:rsidP="007B3D68">
      <w:pPr>
        <w:pStyle w:val="TOCHeading"/>
        <w:rPr>
          <w:rFonts w:eastAsiaTheme="minorEastAsia"/>
          <w:noProof/>
        </w:rPr>
      </w:pPr>
      <w:sdt>
        <w:sdtPr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  <w:lang w:bidi="he-IL"/>
          </w:rPr>
          <w:id w:val="329701830"/>
          <w:docPartObj>
            <w:docPartGallery w:val="Table of Contents"/>
            <w:docPartUnique/>
          </w:docPartObj>
        </w:sdtPr>
        <w:sdtEndPr>
          <w:rPr>
            <w:rFonts w:eastAsiaTheme="minorEastAsia"/>
            <w:lang w:bidi="ar-SA"/>
          </w:rPr>
        </w:sdtEndPr>
        <w:sdtContent>
          <w:r w:rsidR="00286C08">
            <w:rPr>
              <w:lang w:bidi="he-IL"/>
            </w:rPr>
            <w:t>Table of contents</w:t>
          </w:r>
        </w:sdtContent>
      </w:sdt>
      <w:r w:rsidRPr="00741845">
        <w:fldChar w:fldCharType="begin"/>
      </w:r>
      <w:r w:rsidR="007B3D68">
        <w:instrText xml:space="preserve"> TOC \o "1-3" \h \z \u </w:instrText>
      </w:r>
      <w:r w:rsidRPr="00741845">
        <w:fldChar w:fldCharType="separate"/>
      </w:r>
    </w:p>
    <w:p w:rsidR="007B3D68" w:rsidRDefault="00741845" w:rsidP="007B3D68">
      <w:pPr>
        <w:pStyle w:val="TOC1"/>
        <w:tabs>
          <w:tab w:val="right" w:leader="dot" w:pos="8296"/>
        </w:tabs>
        <w:bidi w:val="0"/>
        <w:rPr>
          <w:noProof/>
          <w:rtl/>
        </w:rPr>
      </w:pPr>
      <w:hyperlink w:anchor="_Toc275493950" w:history="1">
        <w:r w:rsidR="007B3D68">
          <w:rPr>
            <w:rStyle w:val="Hyperlink"/>
            <w:noProof/>
          </w:rPr>
          <w:t xml:space="preserve">General Information 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1</w:t>
        </w:r>
      </w:hyperlink>
    </w:p>
    <w:p w:rsidR="007B3D68" w:rsidRDefault="00741845" w:rsidP="007B3D68">
      <w:pPr>
        <w:pStyle w:val="TOC1"/>
        <w:tabs>
          <w:tab w:val="right" w:leader="dot" w:pos="8296"/>
        </w:tabs>
        <w:bidi w:val="0"/>
        <w:rPr>
          <w:noProof/>
          <w:rtl/>
        </w:rPr>
      </w:pPr>
      <w:hyperlink w:anchor="_Toc275493951" w:history="1">
        <w:r w:rsidR="007B3D68">
          <w:rPr>
            <w:rStyle w:val="Hyperlink"/>
            <w:noProof/>
          </w:rPr>
          <w:t>Changelog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1</w:t>
        </w:r>
      </w:hyperlink>
    </w:p>
    <w:p w:rsidR="007B3D68" w:rsidRDefault="00741845" w:rsidP="007B3D68">
      <w:pPr>
        <w:pStyle w:val="TOC1"/>
        <w:numPr>
          <w:ilvl w:val="0"/>
          <w:numId w:val="34"/>
        </w:numPr>
        <w:tabs>
          <w:tab w:val="right" w:leader="dot" w:pos="8296"/>
        </w:tabs>
        <w:bidi w:val="0"/>
        <w:rPr>
          <w:noProof/>
          <w:rtl/>
        </w:rPr>
      </w:pPr>
      <w:hyperlink w:anchor="_Toc275493952" w:history="1">
        <w:r w:rsidR="007B3D68">
          <w:rPr>
            <w:rStyle w:val="Hyperlink"/>
            <w:noProof/>
          </w:rPr>
          <w:t>Introduction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2</w:t>
        </w:r>
      </w:hyperlink>
    </w:p>
    <w:p w:rsidR="007B3D68" w:rsidRDefault="007B3D68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  <w:rtl/>
        </w:rPr>
      </w:pPr>
      <w:r>
        <w:rPr>
          <w:noProof/>
        </w:rPr>
        <w:t xml:space="preserve">Motivation </w:t>
      </w:r>
      <w:hyperlink w:anchor="_Toc275493953" w:history="1">
        <w:r>
          <w:rPr>
            <w:noProof/>
            <w:webHidden/>
            <w:rtl/>
          </w:rPr>
          <w:tab/>
        </w:r>
        <w:r>
          <w:rPr>
            <w:noProof/>
            <w:webHidden/>
          </w:rPr>
          <w:t>2</w:t>
        </w:r>
      </w:hyperlink>
    </w:p>
    <w:p w:rsidR="007B3D68" w:rsidRDefault="00741845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  <w:rtl/>
        </w:rPr>
      </w:pPr>
      <w:hyperlink w:anchor="_Toc275493954" w:history="1">
        <w:r w:rsidR="007B3D68">
          <w:t>Scope</w:t>
        </w:r>
        <w:r w:rsidR="007B3D68">
          <w:rPr>
            <w:noProof/>
            <w:webHidden/>
            <w:rtl/>
          </w:rPr>
          <w:tab/>
        </w:r>
        <w:r w:rsidR="007B3D68">
          <w:rPr>
            <w:noProof/>
            <w:webHidden/>
          </w:rPr>
          <w:t>2</w:t>
        </w:r>
      </w:hyperlink>
    </w:p>
    <w:p w:rsidR="007B3D68" w:rsidRDefault="00741845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  <w:rtl/>
        </w:rPr>
      </w:pPr>
      <w:hyperlink w:anchor="_Toc275493955" w:history="1">
        <w:r w:rsidR="007B3D68">
          <w:rPr>
            <w:rStyle w:val="Hyperlink"/>
            <w:noProof/>
          </w:rPr>
          <w:t>Glossary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3</w:t>
        </w:r>
      </w:hyperlink>
    </w:p>
    <w:p w:rsidR="007B3D68" w:rsidRDefault="00741845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  <w:rtl/>
        </w:rPr>
      </w:pPr>
      <w:hyperlink w:anchor="_Toc275493956" w:history="1">
        <w:r w:rsidR="007B3D68">
          <w:rPr>
            <w:rStyle w:val="Hyperlink"/>
            <w:noProof/>
          </w:rPr>
          <w:t>Review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3</w:t>
        </w:r>
      </w:hyperlink>
    </w:p>
    <w:p w:rsidR="007B3D68" w:rsidRPr="00BA4976" w:rsidRDefault="00741845" w:rsidP="007B3D68">
      <w:pPr>
        <w:pStyle w:val="TOC1"/>
        <w:numPr>
          <w:ilvl w:val="0"/>
          <w:numId w:val="34"/>
        </w:numPr>
        <w:tabs>
          <w:tab w:val="right" w:leader="dot" w:pos="8296"/>
        </w:tabs>
        <w:bidi w:val="0"/>
        <w:rPr>
          <w:noProof/>
        </w:rPr>
      </w:pPr>
      <w:hyperlink w:anchor="_Toc275493957" w:history="1">
        <w:r w:rsidR="007B3D68">
          <w:rPr>
            <w:rStyle w:val="Hyperlink"/>
            <w:noProof/>
          </w:rPr>
          <w:t>Use Case</w:t>
        </w:r>
      </w:hyperlink>
      <w:r w:rsidR="007B3D68">
        <w:t>s</w:t>
      </w:r>
      <w:r w:rsidR="007B3D68" w:rsidRPr="00BA4976">
        <w:rPr>
          <w:rFonts w:asciiTheme="minorBidi" w:hAnsiTheme="minorBidi"/>
          <w:noProof/>
        </w:rPr>
        <w:tab/>
      </w:r>
      <w:r w:rsidR="007B3D68" w:rsidRPr="007B3D68">
        <w:rPr>
          <w:rFonts w:asciiTheme="minorBidi" w:hAnsiTheme="minorBidi"/>
          <w:noProof/>
          <w:webHidden/>
        </w:rPr>
        <w:t>3</w:t>
      </w:r>
    </w:p>
    <w:p w:rsidR="007B3D68" w:rsidRDefault="00741845" w:rsidP="007B3D68">
      <w:pPr>
        <w:pStyle w:val="TOC1"/>
        <w:numPr>
          <w:ilvl w:val="0"/>
          <w:numId w:val="34"/>
        </w:numPr>
        <w:tabs>
          <w:tab w:val="right" w:leader="dot" w:pos="8296"/>
        </w:tabs>
        <w:bidi w:val="0"/>
        <w:rPr>
          <w:noProof/>
          <w:rtl/>
        </w:rPr>
      </w:pPr>
      <w:hyperlink w:anchor="_Toc275493958" w:history="1">
        <w:r w:rsidR="007B3D68" w:rsidRPr="00CC08D8">
          <w:rPr>
            <w:rStyle w:val="Hyperlink"/>
            <w:noProof/>
          </w:rPr>
          <w:t>UserStories</w:t>
        </w:r>
        <w:r w:rsidR="007B3D68">
          <w:rPr>
            <w:noProof/>
            <w:webHidden/>
            <w:rtl/>
          </w:rPr>
          <w:tab/>
        </w:r>
        <w:r w:rsidR="007B3D68">
          <w:rPr>
            <w:rFonts w:hint="cs"/>
            <w:noProof/>
            <w:webHidden/>
            <w:rtl/>
          </w:rPr>
          <w:t>8</w:t>
        </w:r>
      </w:hyperlink>
    </w:p>
    <w:p w:rsidR="007B3D68" w:rsidRDefault="007B3D68" w:rsidP="007B3D68">
      <w:pPr>
        <w:pStyle w:val="TOC1"/>
        <w:numPr>
          <w:ilvl w:val="0"/>
          <w:numId w:val="34"/>
        </w:numPr>
        <w:tabs>
          <w:tab w:val="right" w:leader="dot" w:pos="8296"/>
        </w:tabs>
        <w:bidi w:val="0"/>
        <w:rPr>
          <w:noProof/>
          <w:rtl/>
        </w:rPr>
      </w:pPr>
      <w:r>
        <w:rPr>
          <w:noProof/>
        </w:rPr>
        <w:t xml:space="preserve">Requirements </w:t>
      </w:r>
      <w:r w:rsidRPr="003E1E52">
        <w:rPr>
          <w:rFonts w:asciiTheme="minorBidi" w:hAnsiTheme="minorBidi"/>
          <w:noProof/>
        </w:rPr>
        <w:tab/>
        <w:t>9</w:t>
      </w:r>
    </w:p>
    <w:p w:rsidR="007B3D68" w:rsidRPr="007B3D68" w:rsidRDefault="007B3D68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  <w:rtl/>
        </w:rPr>
      </w:pPr>
      <w:r>
        <w:t xml:space="preserve">Software </w:t>
      </w:r>
      <w:hyperlink w:anchor="_Toc275493963" w:history="1">
        <w:r>
          <w:rPr>
            <w:rStyle w:val="Hyperlink"/>
            <w:noProof/>
          </w:rPr>
          <w:t>Requirements</w:t>
        </w:r>
        <w:r>
          <w:rPr>
            <w:noProof/>
            <w:webHidden/>
            <w:rtl/>
          </w:rPr>
          <w:tab/>
        </w:r>
        <w:r w:rsidRPr="007B3D68">
          <w:rPr>
            <w:rFonts w:asciiTheme="minorBidi" w:hAnsiTheme="minorBidi"/>
            <w:noProof/>
            <w:webHidden/>
          </w:rPr>
          <w:t>9</w:t>
        </w:r>
      </w:hyperlink>
    </w:p>
    <w:p w:rsidR="007B3D68" w:rsidRDefault="00741845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</w:rPr>
      </w:pPr>
      <w:hyperlink w:anchor="_Toc275493964" w:history="1">
        <w:r w:rsidR="007B3D68" w:rsidRPr="007B3D68">
          <w:rPr>
            <w:rStyle w:val="Hyperlink"/>
            <w:noProof/>
          </w:rPr>
          <w:t>Hardware Requirements</w:t>
        </w:r>
        <w:r w:rsidR="007B3D68">
          <w:rPr>
            <w:noProof/>
            <w:webHidden/>
            <w:rtl/>
          </w:rPr>
          <w:tab/>
        </w:r>
        <w:r w:rsidR="007B3D68" w:rsidRPr="007B3D68">
          <w:rPr>
            <w:rFonts w:asciiTheme="minorBidi" w:hAnsiTheme="minorBidi"/>
            <w:noProof/>
            <w:webHidden/>
          </w:rPr>
          <w:t>9</w:t>
        </w:r>
      </w:hyperlink>
    </w:p>
    <w:p w:rsidR="007B3D68" w:rsidRDefault="00741845" w:rsidP="007B3D68">
      <w:pPr>
        <w:pStyle w:val="TOC2"/>
        <w:numPr>
          <w:ilvl w:val="1"/>
          <w:numId w:val="34"/>
        </w:numPr>
        <w:tabs>
          <w:tab w:val="right" w:leader="dot" w:pos="8296"/>
        </w:tabs>
        <w:bidi w:val="0"/>
        <w:rPr>
          <w:noProof/>
        </w:rPr>
      </w:pPr>
      <w:hyperlink w:anchor="_Toc275493964" w:history="1">
        <w:r w:rsidR="007B3D68">
          <w:rPr>
            <w:rStyle w:val="Hyperlink"/>
            <w:noProof/>
          </w:rPr>
          <w:t>ProtoType</w:t>
        </w:r>
        <w:r w:rsidR="007B3D68">
          <w:rPr>
            <w:noProof/>
            <w:webHidden/>
            <w:rtl/>
          </w:rPr>
          <w:tab/>
        </w:r>
        <w:r w:rsidR="007B3D68" w:rsidRPr="007B3D68">
          <w:rPr>
            <w:rFonts w:asciiTheme="minorBidi" w:hAnsiTheme="minorBidi"/>
            <w:noProof/>
            <w:webHidden/>
          </w:rPr>
          <w:t>9</w:t>
        </w:r>
      </w:hyperlink>
    </w:p>
    <w:p w:rsidR="007B3D68" w:rsidRDefault="007B3D68" w:rsidP="007B3D68">
      <w:pPr>
        <w:pStyle w:val="TOC2"/>
        <w:tabs>
          <w:tab w:val="left" w:pos="1100"/>
          <w:tab w:val="right" w:leader="dot" w:pos="8296"/>
        </w:tabs>
        <w:bidi w:val="0"/>
      </w:pPr>
      <w:r>
        <w:t xml:space="preserve"> </w:t>
      </w:r>
      <w:r w:rsidR="00741845">
        <w:fldChar w:fldCharType="end"/>
      </w:r>
    </w:p>
    <w:p w:rsidR="007D5D8D" w:rsidRDefault="00853B1E" w:rsidP="007B3D68">
      <w:pPr>
        <w:pStyle w:val="TOCHeading"/>
        <w:rPr>
          <w:noProof/>
          <w:rtl/>
        </w:rPr>
      </w:pPr>
      <w:r>
        <w:rPr>
          <w:noProof/>
        </w:rPr>
        <w:t>Changelog</w:t>
      </w:r>
    </w:p>
    <w:tbl>
      <w:tblPr>
        <w:tblStyle w:val="TableGrid"/>
        <w:bidiVisual/>
        <w:tblW w:w="0" w:type="auto"/>
        <w:tblLook w:val="04A0"/>
      </w:tblPr>
      <w:tblGrid>
        <w:gridCol w:w="1043"/>
        <w:gridCol w:w="3861"/>
        <w:gridCol w:w="1487"/>
        <w:gridCol w:w="2131"/>
      </w:tblGrid>
      <w:tr w:rsidR="007D5D8D" w:rsidTr="00853B1E">
        <w:tc>
          <w:tcPr>
            <w:tcW w:w="1043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Source</w:t>
            </w:r>
          </w:p>
        </w:tc>
        <w:tc>
          <w:tcPr>
            <w:tcW w:w="3861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Description</w:t>
            </w:r>
          </w:p>
        </w:tc>
        <w:tc>
          <w:tcPr>
            <w:tcW w:w="1487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Date</w:t>
            </w:r>
          </w:p>
        </w:tc>
        <w:tc>
          <w:tcPr>
            <w:tcW w:w="2131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Version</w:t>
            </w:r>
          </w:p>
        </w:tc>
      </w:tr>
      <w:tr w:rsidR="007D5D8D" w:rsidTr="00853B1E">
        <w:tc>
          <w:tcPr>
            <w:tcW w:w="1043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None</w:t>
            </w:r>
          </w:p>
        </w:tc>
        <w:tc>
          <w:tcPr>
            <w:tcW w:w="3861" w:type="dxa"/>
          </w:tcPr>
          <w:p w:rsidR="007D5D8D" w:rsidRDefault="00ED54C8" w:rsidP="00853B1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853B1E">
              <w:t>Initial Version</w:t>
            </w:r>
          </w:p>
        </w:tc>
        <w:tc>
          <w:tcPr>
            <w:tcW w:w="1487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  <w:r>
              <w:rPr>
                <w:rtl/>
              </w:rPr>
              <w:t>/</w:t>
            </w:r>
            <w:r>
              <w:rPr>
                <w:rFonts w:hint="cs"/>
                <w:rtl/>
              </w:rPr>
              <w:t>4</w:t>
            </w:r>
            <w:r>
              <w:rPr>
                <w:rtl/>
              </w:rPr>
              <w:t>/20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2131" w:type="dxa"/>
          </w:tcPr>
          <w:p w:rsidR="007D5D8D" w:rsidRDefault="00853B1E" w:rsidP="00853B1E">
            <w:pPr>
              <w:jc w:val="right"/>
              <w:rPr>
                <w:rtl/>
              </w:rPr>
            </w:pPr>
            <w:r>
              <w:t>1.0</w:t>
            </w:r>
          </w:p>
        </w:tc>
      </w:tr>
      <w:tr w:rsidR="007B3D68" w:rsidTr="00853B1E">
        <w:tc>
          <w:tcPr>
            <w:tcW w:w="1043" w:type="dxa"/>
          </w:tcPr>
          <w:p w:rsidR="007B3D68" w:rsidRDefault="007B3D68" w:rsidP="00B22A1D">
            <w:pPr>
              <w:jc w:val="right"/>
            </w:pPr>
            <w:r>
              <w:rPr>
                <w:rFonts w:hint="cs"/>
              </w:rPr>
              <w:t>N</w:t>
            </w:r>
            <w:r>
              <w:t>one</w:t>
            </w:r>
          </w:p>
        </w:tc>
        <w:tc>
          <w:tcPr>
            <w:tcW w:w="3861" w:type="dxa"/>
          </w:tcPr>
          <w:p w:rsidR="007B3D68" w:rsidRDefault="007B3D68" w:rsidP="00B22A1D">
            <w:pPr>
              <w:jc w:val="right"/>
              <w:rPr>
                <w:rtl/>
              </w:rPr>
            </w:pPr>
            <w:r>
              <w:t>Review fix</w:t>
            </w:r>
          </w:p>
        </w:tc>
        <w:tc>
          <w:tcPr>
            <w:tcW w:w="1487" w:type="dxa"/>
          </w:tcPr>
          <w:p w:rsidR="007B3D68" w:rsidRDefault="007B3D68" w:rsidP="00B22A1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16/4/2015</w:t>
            </w:r>
          </w:p>
        </w:tc>
        <w:tc>
          <w:tcPr>
            <w:tcW w:w="2131" w:type="dxa"/>
          </w:tcPr>
          <w:p w:rsidR="007B3D68" w:rsidRDefault="007B3D68" w:rsidP="00B22A1D">
            <w:pPr>
              <w:jc w:val="right"/>
            </w:pPr>
            <w:r>
              <w:t>1.1</w:t>
            </w:r>
          </w:p>
        </w:tc>
      </w:tr>
    </w:tbl>
    <w:p w:rsidR="007D5D8D" w:rsidRDefault="00046CCA" w:rsidP="00046CCA">
      <w:pPr>
        <w:pStyle w:val="Heading1"/>
        <w:numPr>
          <w:ilvl w:val="0"/>
          <w:numId w:val="6"/>
        </w:numPr>
        <w:bidi w:val="0"/>
        <w:ind w:left="357" w:hanging="357"/>
        <w:rPr>
          <w:noProof/>
          <w:rtl/>
        </w:rPr>
      </w:pPr>
      <w:r>
        <w:rPr>
          <w:noProof/>
        </w:rPr>
        <w:lastRenderedPageBreak/>
        <w:t>Introduction</w:t>
      </w:r>
    </w:p>
    <w:p w:rsidR="005C5F0C" w:rsidRPr="00046CCA" w:rsidRDefault="00B7165F" w:rsidP="00DB162E">
      <w:pPr>
        <w:pStyle w:val="Heading2"/>
        <w:bidi w:val="0"/>
        <w:spacing w:line="360" w:lineRule="auto"/>
        <w:rPr>
          <w:rtl/>
        </w:rPr>
      </w:pPr>
      <w:r>
        <w:t>Motivation</w:t>
      </w:r>
    </w:p>
    <w:p w:rsidR="005C5F0C" w:rsidRDefault="005C5F0C" w:rsidP="005C5F0C">
      <w:pPr>
        <w:shd w:val="clear" w:color="auto" w:fill="FFFFFF"/>
        <w:bidi w:val="0"/>
        <w:spacing w:after="215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BudgetBuddy</w:t>
      </w:r>
      <w:r>
        <w:rPr>
          <w:rFonts w:ascii="Helvetica" w:eastAsia="Times New Roman" w:hAnsi="Helvetica" w:cs="Helvetica"/>
          <w:color w:val="333333"/>
        </w:rPr>
        <w:t xml:space="preserve"> is a web application that</w:t>
      </w:r>
      <w:r w:rsidRPr="005C5F0C">
        <w:rPr>
          <w:rFonts w:ascii="Helvetica" w:eastAsia="Times New Roman" w:hAnsi="Helvetica" w:cs="Helvetica"/>
          <w:color w:val="333333"/>
        </w:rPr>
        <w:t xml:space="preserve"> offers a simple solution for managing both shared and private budgets</w:t>
      </w:r>
      <w:r>
        <w:rPr>
          <w:rFonts w:ascii="Helvetica" w:eastAsia="Times New Roman" w:hAnsi="Helvetica" w:cs="Helvetica"/>
          <w:color w:val="333333"/>
        </w:rPr>
        <w:t>, and organizing all the budget data in one place</w:t>
      </w:r>
      <w:r w:rsidRPr="005C5F0C">
        <w:rPr>
          <w:rFonts w:ascii="Helvetica" w:eastAsia="Times New Roman" w:hAnsi="Helvetica" w:cs="Helvetica"/>
          <w:color w:val="333333"/>
        </w:rPr>
        <w:t>.</w:t>
      </w:r>
    </w:p>
    <w:p w:rsidR="005C5F0C" w:rsidRPr="005C5F0C" w:rsidRDefault="005C5F0C" w:rsidP="005C5F0C">
      <w:pPr>
        <w:shd w:val="clear" w:color="auto" w:fill="FFFFFF"/>
        <w:bidi w:val="0"/>
        <w:spacing w:after="215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It can be used to:</w:t>
      </w:r>
    </w:p>
    <w:p w:rsidR="005C5F0C" w:rsidRPr="005C5F0C" w:rsidRDefault="005C5F0C" w:rsidP="005C5F0C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Manage household budgets</w:t>
      </w:r>
      <w:r>
        <w:rPr>
          <w:rFonts w:ascii="Helvetica" w:eastAsia="Times New Roman" w:hAnsi="Helvetica" w:cs="Helvetica"/>
          <w:color w:val="333333"/>
        </w:rPr>
        <w:t>.</w:t>
      </w:r>
    </w:p>
    <w:p w:rsidR="005C5F0C" w:rsidRPr="005C5F0C" w:rsidRDefault="005C5F0C" w:rsidP="005C5F0C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Set up collective payment systems for special occasions in order to track the payment status of participants</w:t>
      </w:r>
      <w:r>
        <w:rPr>
          <w:rFonts w:ascii="Helvetica" w:eastAsia="Times New Roman" w:hAnsi="Helvetica" w:cs="Helvetica"/>
          <w:color w:val="333333"/>
        </w:rPr>
        <w:t>.</w:t>
      </w:r>
    </w:p>
    <w:p w:rsidR="005C5F0C" w:rsidRPr="005C5F0C" w:rsidRDefault="005C5F0C" w:rsidP="005C5F0C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Assist in collecting maintenance fees for property management</w:t>
      </w:r>
      <w:r>
        <w:rPr>
          <w:rFonts w:ascii="Helvetica" w:eastAsia="Times New Roman" w:hAnsi="Helvetica" w:cs="Helvetica"/>
          <w:color w:val="333333"/>
        </w:rPr>
        <w:t>.</w:t>
      </w:r>
    </w:p>
    <w:p w:rsidR="005C5F0C" w:rsidRPr="005C5F0C" w:rsidRDefault="005C5F0C" w:rsidP="005C5F0C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Receive informative metadata of your spending</w:t>
      </w:r>
      <w:r>
        <w:rPr>
          <w:rFonts w:ascii="Helvetica" w:eastAsia="Times New Roman" w:hAnsi="Helvetica" w:cs="Helvetica"/>
          <w:color w:val="333333"/>
        </w:rPr>
        <w:t>.</w:t>
      </w:r>
    </w:p>
    <w:p w:rsidR="005C5F0C" w:rsidRDefault="005C5F0C" w:rsidP="005C5F0C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 w:rsidRPr="005C5F0C">
        <w:rPr>
          <w:rFonts w:ascii="Helvetica" w:eastAsia="Times New Roman" w:hAnsi="Helvetica" w:cs="Helvetica"/>
          <w:color w:val="333333"/>
        </w:rPr>
        <w:t>Allocate &amp; track spending using budgeting calculator and category breakdown</w:t>
      </w:r>
      <w:r>
        <w:rPr>
          <w:rFonts w:ascii="Helvetica" w:eastAsia="Times New Roman" w:hAnsi="Helvetica" w:cs="Helvetica"/>
          <w:color w:val="333333"/>
        </w:rPr>
        <w:t>.</w:t>
      </w:r>
    </w:p>
    <w:p w:rsidR="00E20AA3" w:rsidRDefault="00E20AA3" w:rsidP="00E20AA3">
      <w:pPr>
        <w:numPr>
          <w:ilvl w:val="0"/>
          <w:numId w:val="25"/>
        </w:numPr>
        <w:shd w:val="clear" w:color="auto" w:fill="FFFFFF"/>
        <w:bidi w:val="0"/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Manage company spending.</w:t>
      </w:r>
    </w:p>
    <w:p w:rsidR="005C5F0C" w:rsidRDefault="001F3A77" w:rsidP="00C11E51">
      <w:pPr>
        <w:pStyle w:val="a"/>
        <w:jc w:val="right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BudgetBuddy will support </w:t>
      </w:r>
      <w:r w:rsidR="00C11E51">
        <w:rPr>
          <w:color w:val="000000" w:themeColor="text1"/>
          <w:u w:val="none"/>
        </w:rPr>
        <w:t>:</w:t>
      </w:r>
    </w:p>
    <w:p w:rsidR="00CD0E1A" w:rsidRDefault="00C11E51" w:rsidP="00C11E51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storing the user budget information on the cloud.</w:t>
      </w:r>
    </w:p>
    <w:p w:rsidR="00C11E51" w:rsidRDefault="00C11E51" w:rsidP="00C11E51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allow sharing a budget privately or between several users.</w:t>
      </w:r>
    </w:p>
    <w:p w:rsidR="00E93255" w:rsidRDefault="00E93255" w:rsidP="00E93255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offer a service that helps the user manage his budgets.</w:t>
      </w:r>
    </w:p>
    <w:p w:rsidR="00E93255" w:rsidRDefault="00E93255" w:rsidP="00E93255">
      <w:pPr>
        <w:pStyle w:val="a"/>
        <w:ind w:left="360"/>
        <w:jc w:val="right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BudgetBuddy will not</w:t>
      </w:r>
      <w:r w:rsidRPr="00E93255">
        <w:rPr>
          <w:color w:val="000000" w:themeColor="text1"/>
          <w:u w:val="none"/>
        </w:rPr>
        <w:t xml:space="preserve"> support :</w:t>
      </w:r>
    </w:p>
    <w:p w:rsidR="00E93255" w:rsidRDefault="00E93255" w:rsidP="00E93255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verify payments</w:t>
      </w:r>
    </w:p>
    <w:p w:rsidR="00E93255" w:rsidRDefault="00E93255" w:rsidP="00E93255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paying through the service</w:t>
      </w:r>
    </w:p>
    <w:p w:rsidR="00E93255" w:rsidRDefault="00E93255" w:rsidP="00E93255">
      <w:pPr>
        <w:pStyle w:val="a"/>
        <w:numPr>
          <w:ilvl w:val="0"/>
          <w:numId w:val="28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automatically submit spendings data</w:t>
      </w:r>
    </w:p>
    <w:p w:rsidR="00E93255" w:rsidRDefault="00E93255" w:rsidP="00E93255">
      <w:pPr>
        <w:pStyle w:val="a"/>
        <w:bidi w:val="0"/>
        <w:rPr>
          <w:color w:val="000000" w:themeColor="text1"/>
          <w:u w:val="none"/>
        </w:rPr>
      </w:pPr>
    </w:p>
    <w:p w:rsidR="00E93255" w:rsidRDefault="008804DF" w:rsidP="00773D1B">
      <w:pPr>
        <w:pStyle w:val="a"/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BudgetBuddy aims to give the best user expereince for its users by delivery of the data in various graphical forms, giving the user access to his budgets data  from </w:t>
      </w:r>
      <w:r w:rsidR="00773D1B">
        <w:rPr>
          <w:color w:val="000000" w:themeColor="text1"/>
          <w:u w:val="none"/>
        </w:rPr>
        <w:t xml:space="preserve">the web </w:t>
      </w:r>
      <w:r>
        <w:rPr>
          <w:color w:val="000000" w:themeColor="text1"/>
          <w:u w:val="none"/>
        </w:rPr>
        <w:t xml:space="preserve"> and support sharing a budgets between friends.</w:t>
      </w:r>
      <w:r w:rsidR="00E93255">
        <w:rPr>
          <w:color w:val="000000" w:themeColor="text1"/>
          <w:u w:val="none"/>
        </w:rPr>
        <w:tab/>
      </w:r>
    </w:p>
    <w:p w:rsidR="00E93255" w:rsidRPr="00E93255" w:rsidRDefault="00E93255" w:rsidP="00E93255">
      <w:pPr>
        <w:pStyle w:val="a"/>
        <w:bidi w:val="0"/>
        <w:ind w:left="1080"/>
        <w:rPr>
          <w:color w:val="000000" w:themeColor="text1"/>
          <w:u w:val="none"/>
        </w:rPr>
      </w:pPr>
    </w:p>
    <w:p w:rsidR="00CD0E1A" w:rsidRDefault="00812405" w:rsidP="00DB162E">
      <w:pPr>
        <w:pStyle w:val="Heading2"/>
        <w:bidi w:val="0"/>
        <w:spacing w:line="360" w:lineRule="auto"/>
      </w:pPr>
      <w:r>
        <w:t>Scope</w:t>
      </w:r>
    </w:p>
    <w:p w:rsidR="00E75B57" w:rsidRDefault="00E75B57" w:rsidP="00483A8D">
      <w:pPr>
        <w:jc w:val="right"/>
      </w:pPr>
      <w:r>
        <w:t>For users, the requirements for using the service is simple, all it takes is a device with an internet access and a browser.</w:t>
      </w:r>
    </w:p>
    <w:p w:rsidR="00E75B57" w:rsidRDefault="00E75B57" w:rsidP="00E75B57">
      <w:pPr>
        <w:jc w:val="right"/>
      </w:pPr>
      <w:r>
        <w:t>For developers, the service will be deployed on Google App Engine.</w:t>
      </w:r>
    </w:p>
    <w:p w:rsidR="00E75B57" w:rsidRDefault="00246F7F" w:rsidP="00E75B57">
      <w:pPr>
        <w:jc w:val="right"/>
      </w:pPr>
      <w:r>
        <w:t>Developing</w:t>
      </w:r>
      <w:r w:rsidR="00E75B57">
        <w:t xml:space="preserve"> languages includes Python for server </w:t>
      </w:r>
      <w:r w:rsidR="00C62762">
        <w:t>side</w:t>
      </w:r>
      <w:r w:rsidR="00E75B57">
        <w:t xml:space="preserve"> and JavaScript for client side</w:t>
      </w:r>
    </w:p>
    <w:p w:rsidR="00E75B57" w:rsidRDefault="00E75B57" w:rsidP="00E75B57">
      <w:pPr>
        <w:jc w:val="right"/>
      </w:pPr>
      <w:r>
        <w:t xml:space="preserve">Code version control will be managed with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</w:p>
    <w:p w:rsidR="00C62762" w:rsidRDefault="00C62762" w:rsidP="00E75B57">
      <w:pPr>
        <w:jc w:val="right"/>
      </w:pPr>
    </w:p>
    <w:p w:rsidR="00C62762" w:rsidRDefault="00C62762" w:rsidP="00E75B57">
      <w:pPr>
        <w:jc w:val="right"/>
      </w:pPr>
    </w:p>
    <w:p w:rsidR="00C62762" w:rsidRDefault="00C62762" w:rsidP="00E75B57">
      <w:pPr>
        <w:jc w:val="right"/>
      </w:pPr>
    </w:p>
    <w:p w:rsidR="00C62762" w:rsidRPr="00C62762" w:rsidRDefault="00B7165F" w:rsidP="00C62762">
      <w:pPr>
        <w:pStyle w:val="Heading2"/>
        <w:bidi w:val="0"/>
        <w:spacing w:line="360" w:lineRule="auto"/>
        <w:rPr>
          <w:rtl/>
        </w:rPr>
      </w:pPr>
      <w:r>
        <w:lastRenderedPageBreak/>
        <w:t xml:space="preserve">Glossary </w:t>
      </w:r>
    </w:p>
    <w:p w:rsidR="00483A8D" w:rsidRDefault="00483A8D" w:rsidP="00483A8D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Server - End-point on which the service will run.</w:t>
      </w:r>
    </w:p>
    <w:p w:rsidR="00483A8D" w:rsidRDefault="00483A8D" w:rsidP="00483A8D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User - Budget manager, or a budget viewer that access the service.</w:t>
      </w:r>
    </w:p>
    <w:p w:rsidR="00483A8D" w:rsidRDefault="00483A8D" w:rsidP="00483A8D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Shared Budget - A budget that is shared between several users.</w:t>
      </w:r>
    </w:p>
    <w:p w:rsidR="00483A8D" w:rsidRDefault="00483A8D" w:rsidP="00483A8D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Private Budget - A budget that is only viewable by its creator.</w:t>
      </w:r>
    </w:p>
    <w:p w:rsidR="00483A8D" w:rsidRDefault="00483A8D" w:rsidP="00483A8D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Budget - </w:t>
      </w:r>
      <w:r w:rsidR="002B2540">
        <w:rPr>
          <w:color w:val="000000" w:themeColor="text1"/>
          <w:u w:val="none"/>
        </w:rPr>
        <w:t>Monetary sum.</w:t>
      </w:r>
    </w:p>
    <w:p w:rsidR="002B2540" w:rsidRDefault="002B2540" w:rsidP="002B2540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Budget Manager - </w:t>
      </w:r>
      <w:r w:rsidR="001E482F">
        <w:rPr>
          <w:color w:val="000000" w:themeColor="text1"/>
          <w:u w:val="none"/>
        </w:rPr>
        <w:t>The user that created the budget, can share the budget with other users.</w:t>
      </w:r>
    </w:p>
    <w:p w:rsidR="00D96681" w:rsidRDefault="00D96681" w:rsidP="00D96681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Budget Partner - User that has been given access to a shared budget, can add expenses to the budget.</w:t>
      </w:r>
    </w:p>
    <w:p w:rsidR="00D96681" w:rsidRDefault="00D96681" w:rsidP="00D96681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Budget Viewer - User that has been giving only viewing permissions for the budget.</w:t>
      </w:r>
    </w:p>
    <w:p w:rsidR="00305DF1" w:rsidRPr="00483A8D" w:rsidRDefault="00305DF1" w:rsidP="00305DF1">
      <w:pPr>
        <w:pStyle w:val="a"/>
        <w:numPr>
          <w:ilvl w:val="0"/>
          <w:numId w:val="29"/>
        </w:numPr>
        <w:bidi w:val="0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Budgeteer- Generic definition for a user, can be </w:t>
      </w:r>
      <w:r w:rsidR="000A1148">
        <w:rPr>
          <w:color w:val="000000" w:themeColor="text1"/>
          <w:u w:val="none"/>
        </w:rPr>
        <w:t xml:space="preserve">Budget Manager, Budget Partner and / or Budget viewer. </w:t>
      </w:r>
    </w:p>
    <w:p w:rsidR="002A28A3" w:rsidRDefault="00697D25" w:rsidP="00697D25">
      <w:pPr>
        <w:pStyle w:val="Heading2"/>
        <w:bidi w:val="0"/>
      </w:pPr>
      <w:r>
        <w:t>Review</w:t>
      </w:r>
    </w:p>
    <w:p w:rsidR="00697D25" w:rsidRDefault="00697D25" w:rsidP="00873A09">
      <w:pPr>
        <w:bidi w:val="0"/>
      </w:pPr>
      <w:r>
        <w:t xml:space="preserve">In this document we </w:t>
      </w:r>
      <w:r w:rsidR="00935F08">
        <w:t xml:space="preserve">will briefly give more details about our service in order to bring the product to its firsts step by </w:t>
      </w:r>
      <w:r w:rsidR="00873A09">
        <w:t>using</w:t>
      </w:r>
      <w:r w:rsidR="00935F08">
        <w:t xml:space="preserve"> the following </w:t>
      </w:r>
      <w:r w:rsidR="00873A09">
        <w:t>information:</w:t>
      </w:r>
    </w:p>
    <w:p w:rsidR="00317B8B" w:rsidRDefault="00317B8B" w:rsidP="00873A09">
      <w:pPr>
        <w:pStyle w:val="ListParagraph"/>
        <w:numPr>
          <w:ilvl w:val="0"/>
          <w:numId w:val="32"/>
        </w:numPr>
        <w:bidi w:val="0"/>
      </w:pPr>
      <w:r>
        <w:t>Introduction</w:t>
      </w:r>
    </w:p>
    <w:p w:rsidR="00317B8B" w:rsidRDefault="00317B8B" w:rsidP="00317B8B">
      <w:pPr>
        <w:pStyle w:val="ListParagraph"/>
        <w:numPr>
          <w:ilvl w:val="0"/>
          <w:numId w:val="32"/>
        </w:numPr>
        <w:bidi w:val="0"/>
      </w:pPr>
      <w:r>
        <w:t>Glossary</w:t>
      </w:r>
    </w:p>
    <w:p w:rsidR="00873A09" w:rsidRDefault="00873A09" w:rsidP="00317B8B">
      <w:pPr>
        <w:pStyle w:val="ListParagraph"/>
        <w:numPr>
          <w:ilvl w:val="0"/>
          <w:numId w:val="32"/>
        </w:numPr>
        <w:bidi w:val="0"/>
      </w:pPr>
      <w:r>
        <w:t>Use cases</w:t>
      </w:r>
    </w:p>
    <w:p w:rsidR="00317B8B" w:rsidRDefault="00317B8B" w:rsidP="00317B8B">
      <w:pPr>
        <w:pStyle w:val="ListParagraph"/>
        <w:numPr>
          <w:ilvl w:val="0"/>
          <w:numId w:val="32"/>
        </w:numPr>
        <w:bidi w:val="0"/>
      </w:pPr>
      <w:r>
        <w:t>UML</w:t>
      </w:r>
    </w:p>
    <w:p w:rsidR="00873A09" w:rsidRDefault="00873A09" w:rsidP="00873A09">
      <w:pPr>
        <w:pStyle w:val="ListParagraph"/>
        <w:numPr>
          <w:ilvl w:val="0"/>
          <w:numId w:val="32"/>
        </w:numPr>
        <w:bidi w:val="0"/>
      </w:pPr>
      <w:r>
        <w:t>User scenarios</w:t>
      </w:r>
    </w:p>
    <w:p w:rsidR="00873A09" w:rsidRDefault="00317B8B" w:rsidP="00873A09">
      <w:pPr>
        <w:pStyle w:val="ListParagraph"/>
        <w:numPr>
          <w:ilvl w:val="0"/>
          <w:numId w:val="32"/>
        </w:numPr>
        <w:bidi w:val="0"/>
      </w:pPr>
      <w:r>
        <w:t xml:space="preserve">User Stories </w:t>
      </w:r>
    </w:p>
    <w:p w:rsidR="00317B8B" w:rsidRDefault="00317B8B" w:rsidP="00317B8B">
      <w:pPr>
        <w:pStyle w:val="ListParagraph"/>
        <w:numPr>
          <w:ilvl w:val="0"/>
          <w:numId w:val="32"/>
        </w:numPr>
        <w:bidi w:val="0"/>
      </w:pPr>
      <w:r>
        <w:t>Software Requirements</w:t>
      </w:r>
    </w:p>
    <w:p w:rsidR="002A28A3" w:rsidRPr="00C75872" w:rsidRDefault="00317B8B" w:rsidP="00C75872">
      <w:pPr>
        <w:pStyle w:val="ListParagraph"/>
        <w:numPr>
          <w:ilvl w:val="0"/>
          <w:numId w:val="32"/>
        </w:numPr>
        <w:bidi w:val="0"/>
        <w:rPr>
          <w:rtl/>
        </w:rPr>
      </w:pPr>
      <w:r>
        <w:t xml:space="preserve">Prototype </w:t>
      </w:r>
    </w:p>
    <w:p w:rsidR="0036755F" w:rsidRDefault="00CD0E1A" w:rsidP="003F0B37">
      <w:pPr>
        <w:pStyle w:val="Heading1"/>
        <w:numPr>
          <w:ilvl w:val="0"/>
          <w:numId w:val="6"/>
        </w:numPr>
        <w:bidi w:val="0"/>
        <w:spacing w:line="360" w:lineRule="auto"/>
        <w:ind w:left="357" w:hanging="357"/>
        <w:rPr>
          <w:noProof/>
        </w:rPr>
      </w:pPr>
      <w:bookmarkStart w:id="0" w:name="_Toc275493957"/>
      <w:r>
        <w:rPr>
          <w:noProof/>
        </w:rPr>
        <w:t>Use Cases</w:t>
      </w:r>
      <w:bookmarkEnd w:id="0"/>
    </w:p>
    <w:p w:rsidR="00D32B13" w:rsidRDefault="00D32B13" w:rsidP="00320086">
      <w:pPr>
        <w:pStyle w:val="Heading1"/>
        <w:bidi w:val="0"/>
        <w:spacing w:line="360" w:lineRule="auto"/>
        <w:ind w:left="720"/>
        <w:rPr>
          <w:sz w:val="24"/>
          <w:szCs w:val="24"/>
        </w:rPr>
      </w:pPr>
      <w:r w:rsidRPr="006E7AEA">
        <w:rPr>
          <w:sz w:val="24"/>
          <w:szCs w:val="24"/>
        </w:rPr>
        <w:t>2.1</w:t>
      </w:r>
      <w:r w:rsidRPr="006E7AEA">
        <w:rPr>
          <w:sz w:val="24"/>
          <w:szCs w:val="24"/>
        </w:rPr>
        <w:tab/>
        <w:t>Actor \ Stakeholder and their targets</w:t>
      </w:r>
    </w:p>
    <w:p w:rsidR="00BA4976" w:rsidRPr="00BA4976" w:rsidRDefault="00BA4976" w:rsidP="00BA4976">
      <w:pPr>
        <w:bidi w:val="0"/>
      </w:pPr>
    </w:p>
    <w:tbl>
      <w:tblPr>
        <w:tblStyle w:val="ColorfulGrid-Accent1"/>
        <w:bidiVisual/>
        <w:tblW w:w="0" w:type="auto"/>
        <w:tblLook w:val="04A0"/>
      </w:tblPr>
      <w:tblGrid>
        <w:gridCol w:w="6610"/>
        <w:gridCol w:w="1912"/>
      </w:tblGrid>
      <w:tr w:rsidR="0020739E" w:rsidRPr="0020739E" w:rsidTr="00305DF1">
        <w:trPr>
          <w:cnfStyle w:val="100000000000"/>
        </w:trPr>
        <w:tc>
          <w:tcPr>
            <w:cnfStyle w:val="001000000000"/>
            <w:tcW w:w="6610" w:type="dxa"/>
          </w:tcPr>
          <w:p w:rsidR="0036755F" w:rsidRDefault="009D3569" w:rsidP="0036755F">
            <w:pPr>
              <w:jc w:val="right"/>
            </w:pPr>
            <w:r>
              <w:rPr>
                <w:rFonts w:hint="cs"/>
              </w:rPr>
              <w:t>T</w:t>
            </w:r>
            <w:r>
              <w:t>arget</w:t>
            </w:r>
          </w:p>
        </w:tc>
        <w:tc>
          <w:tcPr>
            <w:tcW w:w="1912" w:type="dxa"/>
          </w:tcPr>
          <w:p w:rsidR="0020739E" w:rsidRDefault="009D3569" w:rsidP="0020739E">
            <w:pPr>
              <w:cnfStyle w:val="100000000000"/>
            </w:pPr>
            <w:r>
              <w:t>Actor/Stakeholder</w:t>
            </w:r>
          </w:p>
        </w:tc>
      </w:tr>
      <w:tr w:rsidR="0020739E" w:rsidRPr="0020739E" w:rsidTr="00305DF1">
        <w:trPr>
          <w:cnfStyle w:val="000000100000"/>
        </w:trPr>
        <w:tc>
          <w:tcPr>
            <w:cnfStyle w:val="001000000000"/>
            <w:tcW w:w="6610" w:type="dxa"/>
          </w:tcPr>
          <w:p w:rsidR="0020739E" w:rsidRDefault="000F214A" w:rsidP="009D3569">
            <w:pPr>
              <w:jc w:val="right"/>
            </w:pPr>
            <w:r>
              <w:t>Creating a budget</w:t>
            </w:r>
          </w:p>
        </w:tc>
        <w:tc>
          <w:tcPr>
            <w:tcW w:w="1912" w:type="dxa"/>
          </w:tcPr>
          <w:p w:rsidR="0020739E" w:rsidRDefault="009D3569" w:rsidP="00030202">
            <w:pPr>
              <w:ind w:left="170"/>
              <w:cnfStyle w:val="000000100000"/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  <w:r>
              <w:t>udget Manager</w:t>
            </w:r>
          </w:p>
        </w:tc>
      </w:tr>
      <w:tr w:rsidR="0020739E" w:rsidRPr="0020739E" w:rsidTr="00305DF1">
        <w:tc>
          <w:tcPr>
            <w:cnfStyle w:val="001000000000"/>
            <w:tcW w:w="6610" w:type="dxa"/>
          </w:tcPr>
          <w:p w:rsidR="0020739E" w:rsidRDefault="0036755F" w:rsidP="0036755F">
            <w:pPr>
              <w:jc w:val="right"/>
            </w:pPr>
            <w:r>
              <w:t>Adding/Removing Budget Partner or Budget Viewer to the Budget</w:t>
            </w:r>
          </w:p>
        </w:tc>
        <w:tc>
          <w:tcPr>
            <w:tcW w:w="1912" w:type="dxa"/>
          </w:tcPr>
          <w:p w:rsidR="0020739E" w:rsidRPr="0036755F" w:rsidRDefault="0020739E" w:rsidP="0020739E">
            <w:pPr>
              <w:cnfStyle w:val="000000000000"/>
              <w:rPr>
                <w:rtl/>
              </w:rPr>
            </w:pPr>
          </w:p>
        </w:tc>
      </w:tr>
      <w:tr w:rsidR="0020739E" w:rsidRPr="0020739E" w:rsidTr="00305DF1">
        <w:trPr>
          <w:cnfStyle w:val="000000100000"/>
        </w:trPr>
        <w:tc>
          <w:tcPr>
            <w:cnfStyle w:val="001000000000"/>
            <w:tcW w:w="6610" w:type="dxa"/>
          </w:tcPr>
          <w:p w:rsidR="0036755F" w:rsidRDefault="0036755F" w:rsidP="0036755F">
            <w:pPr>
              <w:jc w:val="right"/>
            </w:pPr>
            <w:r>
              <w:t>Delete Budget</w:t>
            </w:r>
          </w:p>
        </w:tc>
        <w:tc>
          <w:tcPr>
            <w:tcW w:w="1912" w:type="dxa"/>
          </w:tcPr>
          <w:p w:rsidR="0020739E" w:rsidRDefault="0020739E" w:rsidP="0020739E">
            <w:pPr>
              <w:cnfStyle w:val="000000100000"/>
              <w:rPr>
                <w:rtl/>
              </w:rPr>
            </w:pPr>
          </w:p>
        </w:tc>
      </w:tr>
      <w:tr w:rsidR="0036755F" w:rsidRPr="0020739E" w:rsidTr="00305DF1">
        <w:tc>
          <w:tcPr>
            <w:cnfStyle w:val="001000000000"/>
            <w:tcW w:w="6610" w:type="dxa"/>
          </w:tcPr>
          <w:p w:rsidR="0036755F" w:rsidRDefault="0036755F" w:rsidP="0036755F">
            <w:pPr>
              <w:jc w:val="right"/>
            </w:pPr>
            <w:r>
              <w:t>Edit Budget properties (Notifications, Tags)</w:t>
            </w:r>
          </w:p>
        </w:tc>
        <w:tc>
          <w:tcPr>
            <w:tcW w:w="1912" w:type="dxa"/>
          </w:tcPr>
          <w:p w:rsidR="0036755F" w:rsidRDefault="0036755F" w:rsidP="0020739E">
            <w:pPr>
              <w:cnfStyle w:val="000000000000"/>
              <w:rPr>
                <w:rtl/>
              </w:rPr>
            </w:pPr>
          </w:p>
        </w:tc>
      </w:tr>
      <w:tr w:rsidR="0036755F" w:rsidRPr="0020739E" w:rsidTr="00305DF1">
        <w:trPr>
          <w:cnfStyle w:val="000000100000"/>
        </w:trPr>
        <w:tc>
          <w:tcPr>
            <w:cnfStyle w:val="001000000000"/>
            <w:tcW w:w="6610" w:type="dxa"/>
          </w:tcPr>
          <w:p w:rsidR="0036755F" w:rsidRDefault="0036755F" w:rsidP="0036755F">
            <w:pPr>
              <w:jc w:val="right"/>
            </w:pPr>
            <w:r>
              <w:t>Edit Budget entries</w:t>
            </w:r>
          </w:p>
        </w:tc>
        <w:tc>
          <w:tcPr>
            <w:tcW w:w="1912" w:type="dxa"/>
          </w:tcPr>
          <w:p w:rsidR="0036755F" w:rsidRDefault="0036755F" w:rsidP="0020739E">
            <w:pPr>
              <w:cnfStyle w:val="000000100000"/>
              <w:rPr>
                <w:rtl/>
              </w:rPr>
            </w:pPr>
          </w:p>
        </w:tc>
      </w:tr>
      <w:tr w:rsidR="0036755F" w:rsidRPr="0020739E" w:rsidTr="00305DF1">
        <w:tc>
          <w:tcPr>
            <w:cnfStyle w:val="001000000000"/>
            <w:tcW w:w="6610" w:type="dxa"/>
          </w:tcPr>
          <w:p w:rsidR="0036755F" w:rsidRDefault="0036755F" w:rsidP="0036755F">
            <w:pPr>
              <w:bidi w:val="0"/>
            </w:pPr>
            <w:r>
              <w:t>Viewing a budget</w:t>
            </w:r>
          </w:p>
        </w:tc>
        <w:tc>
          <w:tcPr>
            <w:tcW w:w="1912" w:type="dxa"/>
          </w:tcPr>
          <w:p w:rsidR="0036755F" w:rsidRDefault="0036755F" w:rsidP="0020739E">
            <w:pPr>
              <w:cnfStyle w:val="000000000000"/>
              <w:rPr>
                <w:rtl/>
              </w:rPr>
            </w:pPr>
          </w:p>
        </w:tc>
      </w:tr>
      <w:tr w:rsidR="0036755F" w:rsidRPr="0020739E" w:rsidTr="00305DF1">
        <w:trPr>
          <w:cnfStyle w:val="000000100000"/>
        </w:trPr>
        <w:tc>
          <w:tcPr>
            <w:cnfStyle w:val="001000000000"/>
            <w:tcW w:w="6610" w:type="dxa"/>
          </w:tcPr>
          <w:p w:rsidR="0036755F" w:rsidRPr="009339DD" w:rsidRDefault="0036755F" w:rsidP="009339DD">
            <w:pPr>
              <w:bidi w:val="0"/>
            </w:pPr>
            <w:r>
              <w:t>Edit Budget properties (Notifications, Tags)</w:t>
            </w:r>
          </w:p>
        </w:tc>
        <w:tc>
          <w:tcPr>
            <w:tcW w:w="1912" w:type="dxa"/>
          </w:tcPr>
          <w:p w:rsidR="0036755F" w:rsidRDefault="0036755F" w:rsidP="009339DD">
            <w:pPr>
              <w:jc w:val="right"/>
              <w:cnfStyle w:val="000000100000"/>
            </w:pPr>
            <w:r>
              <w:t>Budget Partner</w:t>
            </w:r>
          </w:p>
        </w:tc>
      </w:tr>
      <w:tr w:rsidR="0036755F" w:rsidRPr="0020739E" w:rsidTr="00305DF1">
        <w:tc>
          <w:tcPr>
            <w:cnfStyle w:val="001000000000"/>
            <w:tcW w:w="6610" w:type="dxa"/>
          </w:tcPr>
          <w:p w:rsidR="0036755F" w:rsidRDefault="0036755F" w:rsidP="0036755F">
            <w:pPr>
              <w:bidi w:val="0"/>
              <w:rPr>
                <w:rtl/>
              </w:rPr>
            </w:pPr>
            <w:r>
              <w:t>Edit Budget entries</w:t>
            </w:r>
          </w:p>
        </w:tc>
        <w:tc>
          <w:tcPr>
            <w:tcW w:w="1912" w:type="dxa"/>
          </w:tcPr>
          <w:p w:rsidR="0036755F" w:rsidRDefault="0036755F" w:rsidP="009339DD">
            <w:pPr>
              <w:bidi w:val="0"/>
              <w:cnfStyle w:val="000000000000"/>
            </w:pPr>
          </w:p>
        </w:tc>
      </w:tr>
      <w:tr w:rsidR="0036755F" w:rsidRPr="0020739E" w:rsidTr="00305DF1">
        <w:trPr>
          <w:cnfStyle w:val="000000100000"/>
        </w:trPr>
        <w:tc>
          <w:tcPr>
            <w:cnfStyle w:val="001000000000"/>
            <w:tcW w:w="6610" w:type="dxa"/>
          </w:tcPr>
          <w:p w:rsidR="0036755F" w:rsidRDefault="0036755F" w:rsidP="0036755F">
            <w:pPr>
              <w:bidi w:val="0"/>
            </w:pPr>
            <w:r>
              <w:t>Viewing a budget</w:t>
            </w:r>
          </w:p>
        </w:tc>
        <w:tc>
          <w:tcPr>
            <w:tcW w:w="1912" w:type="dxa"/>
          </w:tcPr>
          <w:p w:rsidR="0036755F" w:rsidRDefault="0036755F" w:rsidP="009339DD">
            <w:pPr>
              <w:bidi w:val="0"/>
              <w:cnfStyle w:val="000000100000"/>
            </w:pPr>
          </w:p>
        </w:tc>
      </w:tr>
      <w:tr w:rsidR="0036755F" w:rsidRPr="0020739E" w:rsidTr="00305DF1">
        <w:tc>
          <w:tcPr>
            <w:cnfStyle w:val="001000000000"/>
            <w:tcW w:w="6610" w:type="dxa"/>
          </w:tcPr>
          <w:p w:rsidR="0036755F" w:rsidRDefault="0036755F" w:rsidP="0036755F">
            <w:pPr>
              <w:bidi w:val="0"/>
            </w:pPr>
            <w:r>
              <w:t>Viewing a budget</w:t>
            </w:r>
          </w:p>
        </w:tc>
        <w:tc>
          <w:tcPr>
            <w:tcW w:w="1912" w:type="dxa"/>
          </w:tcPr>
          <w:p w:rsidR="0036755F" w:rsidRDefault="0036755F" w:rsidP="0036755F">
            <w:pPr>
              <w:bidi w:val="0"/>
              <w:cnfStyle w:val="000000000000"/>
            </w:pPr>
            <w:r>
              <w:t>Budget Viewer</w:t>
            </w:r>
          </w:p>
        </w:tc>
      </w:tr>
    </w:tbl>
    <w:p w:rsidR="009D20E4" w:rsidRDefault="009D20E4" w:rsidP="009D20E4">
      <w:pPr>
        <w:pStyle w:val="Heading1"/>
        <w:bidi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Pr="006E7AEA">
        <w:rPr>
          <w:sz w:val="24"/>
          <w:szCs w:val="24"/>
        </w:rPr>
        <w:tab/>
      </w:r>
      <w:r>
        <w:rPr>
          <w:sz w:val="24"/>
          <w:szCs w:val="24"/>
        </w:rPr>
        <w:t>UML</w:t>
      </w:r>
      <w:r w:rsidR="006822E0">
        <w:rPr>
          <w:sz w:val="24"/>
          <w:szCs w:val="24"/>
        </w:rPr>
        <w:t xml:space="preserve"> system us</w:t>
      </w:r>
      <w:r w:rsidR="00471E46">
        <w:rPr>
          <w:sz w:val="24"/>
          <w:szCs w:val="24"/>
        </w:rPr>
        <w:t>age</w:t>
      </w:r>
    </w:p>
    <w:p w:rsidR="00BA4976" w:rsidRPr="00BA4976" w:rsidRDefault="00BA4976" w:rsidP="00BA4976">
      <w:pPr>
        <w:bidi w:val="0"/>
      </w:pPr>
    </w:p>
    <w:p w:rsidR="006822E0" w:rsidRPr="006822E0" w:rsidRDefault="00741845" w:rsidP="000E689D">
      <w:pPr>
        <w:bidi w:val="0"/>
      </w:pPr>
      <w:r>
        <w:rPr>
          <w:noProof/>
        </w:rPr>
        <w:pict>
          <v:group id="Group 1" o:spid="_x0000_s1027" style="position:absolute;margin-left:0;margin-top:0;width:444pt;height:292.6pt;z-index:251646976" coordsize="56388,54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">
            <v:group id="Group 19" o:spid="_x0000_s1028" style="position:absolute;left:9587;top:8382;width:37213;height:46067" coordorigin="9587,8382" coordsize="37212,46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<v:group id="Group 20" o:spid="_x0000_s1029" style="position:absolute;left:9587;top:35052;width:12192;height:19397" coordorigin="9587,35052" coordsize="12192,1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<v:shape id="Picture 21" o:spid="_x0000_s1030" type="#_x0000_t75" alt="http://thecontentwrangler.com/wp-content/uploads/2011/08/User.png" style="position:absolute;left:9587;top:35052;width:12192;height:100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q3pzFAAAA3AAAAA8AAABkcnMvZG93bnJldi54bWxEj0FrwkAUhO+C/2F5Qm9mU1uCpK5SWsVe&#10;LDSJ90f2maTNvo3ZbUz/vVsQPA4z8w2z2oymFQP1rrGs4DGKQRCXVjdcKSjy3XwJwnlkja1lUvBH&#10;Djbr6WSFqbYX/qIh85UIEHYpKqi971IpXVmTQRfZjjh4J9sb9EH2ldQ9XgLctHIRx4k02HBYqLGj&#10;t5rKn+zXKNjuk6PZn4a8PXwfd+clfVbvBSn1MBtfX0B4Gv09fGt/aAWLp2f4PxOOgF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qt6cxQAAANwAAAAPAAAAAAAAAAAAAAAA&#10;AJ8CAABkcnMvZG93bnJldi54bWxQSwUGAAAAAAQABAD3AAAAkQMAAAAA&#10;">
                  <v:imagedata r:id="rId9" o:title="User"/>
                </v:shape>
                <v:shape id="TextBox 109" o:spid="_x0000_s1031" type="#_x0000_t202" style="position:absolute;left:11181;top:44931;width:8928;height:951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vrM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vcR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s76zEAAAA3AAAAA8AAAAAAAAAAAAAAAAAmAIAAGRycy9k&#10;b3ducmV2LnhtbFBLBQYAAAAABAAEAPUAAACJAwAAAAA=&#10;" filled="f" stroked="f">
                  <v:textbox style="mso-fit-shape-to-text:t">
                    <w:txbxContent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Budget</w:t>
                        </w:r>
                      </w:p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Partner</w:t>
                        </w:r>
                      </w:p>
                    </w:txbxContent>
                  </v:textbox>
                </v:shape>
              </v:group>
              <v:group id="Group 24" o:spid="_x0000_s1032" style="position:absolute;left:22541;top:34948;width:12192;height:19398" coordorigin="22541,34948" coordsize="12192,1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v:shape id="Picture 25" o:spid="_x0000_s1033" type="#_x0000_t75" alt="http://thecontentwrangler.com/wp-content/uploads/2011/08/User.png" style="position:absolute;left:22541;top:34948;width:12192;height:1005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4QOvDAAAA3AAAAA8AAABkcnMvZG93bnJldi54bWxEj0+LwjAUxO+C3yE8wZumKrhSjSK6ohcX&#10;/Hd/NM+22rx0m1i7334jCB6HmfkNM1s0phA1VS63rGDQj0AQJ1bnnCo4nza9CQjnkTUWlknBHzlY&#10;zNutGcbaPvlA9dGnIkDYxagg876MpXRJRgZd35bEwbvayqAPskqlrvAZ4KaQwygaS4M5h4UMS1pl&#10;lNyPD6Pgezu+mO21PhX722XzO6GfdH0mpbqdZjkF4anxn/C7vdMKhqMveJ0JR0DO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hA68MAAADcAAAADwAAAAAAAAAAAAAAAACf&#10;AgAAZHJzL2Rvd25yZXYueG1sUEsFBgAAAAAEAAQA9wAAAI8DAAAAAA==&#10;">
                  <v:imagedata r:id="rId9" o:title="User"/>
                </v:shape>
                <v:shape id="TextBox 111" o:spid="_x0000_s1034" type="#_x0000_t202" style="position:absolute;left:23430;top:44828;width:10338;height:951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<v:textbox style="mso-fit-shape-to-text:t">
                    <w:txbxContent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Budget</w:t>
                        </w:r>
                      </w:p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Manager</w:t>
                        </w:r>
                      </w:p>
                    </w:txbxContent>
                  </v:textbox>
                </v:shape>
              </v:group>
              <v:group id="_x0000_s1035" style="position:absolute;left:34608;top:34880;width:12192;height:19401" coordorigin="34608,34880" coordsize="12192,1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<v:shape id="Picture 28" o:spid="_x0000_s1036" type="#_x0000_t75" alt="http://thecontentwrangler.com/wp-content/uploads/2011/08/User.png" style="position:absolute;left:34608;top:34880;width:12192;height:100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Xq+LAAAAA3AAAAA8AAABkcnMvZG93bnJldi54bWxET8uKwjAU3Q/4D+EK7sZUEZHaKKIjunFg&#10;qu4vze1Dm5vaZGr9e7MYmOXhvJN1b2rRUesqywom4wgEcWZ1xYWCy3n/uQDhPLLG2jIpeJGD9Wrw&#10;kWCs7ZN/qEt9IUIIuxgVlN43sZQuK8mgG9uGOHC5bQ36ANtC6hafIdzUchpFc2mw4tBQYkPbkrJ7&#10;+msUfB3mV3PIu3N9ul33jwV9F7sLKTUa9pslCE+9/xf/uY9awXQW5ocz4QjI1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per4sAAAADcAAAADwAAAAAAAAAAAAAAAACfAgAA&#10;ZHJzL2Rvd25yZXYueG1sUEsFBgAAAAAEAAQA9wAAAIwDAAAAAA==&#10;">
                  <v:imagedata r:id="rId9" o:title="User"/>
                </v:shape>
                <v:shape id="TextBox 113" o:spid="_x0000_s1037" type="#_x0000_t202" style="position:absolute;left:36392;top:44762;width:8554;height:951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Ga0s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LM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mtLEAAAA3AAAAA8AAAAAAAAAAAAAAAAAmAIAAGRycy9k&#10;b3ducmV2LnhtbFBLBQYAAAAABAAEAPUAAACJAwAAAAA=&#10;" filled="f" stroked="f">
                  <v:textbox style="mso-fit-shape-to-text:t">
                    <w:txbxContent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36"/>
                            <w:szCs w:val="36"/>
                          </w:rPr>
                          <w:t>Budget</w:t>
                        </w:r>
                      </w:p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36"/>
                            <w:szCs w:val="36"/>
                          </w:rPr>
                          <w:t>Viewer</w:t>
                        </w:r>
                      </w:p>
                    </w:txbxContent>
                  </v:textbox>
                </v:shape>
              </v:group>
              <v:group id="Group 30" o:spid="_x0000_s1038" style="position:absolute;left:22208;top:8382;width:12192;height:15303" coordorigin="22208,8382" coordsize="12192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<v:shape id="Picture 31" o:spid="_x0000_s1039" type="#_x0000_t75" alt="http://thecontentwrangler.com/wp-content/uploads/2011/08/User.png" style="position:absolute;left:22208;top:8382;width:12192;height:100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FNZXFAAAA3AAAAA8AAABkcnMvZG93bnJldi54bWxEj0FrwkAUhO+C/2F5Qm9mU1uCpK5SWsVe&#10;LDSJ90f2maTNvo3ZbUz/vVsQPA4z8w2z2oymFQP1rrGs4DGKQRCXVjdcKSjy3XwJwnlkja1lUvBH&#10;Djbr6WSFqbYX/qIh85UIEHYpKqi971IpXVmTQRfZjjh4J9sb9EH2ldQ9XgLctHIRx4k02HBYqLGj&#10;t5rKn+zXKNjuk6PZn4a8PXwfd+clfVbvBSn1MBtfX0B4Gv09fGt/aAWL5yf4PxOOgF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RTWVxQAAANwAAAAPAAAAAAAAAAAAAAAA&#10;AJ8CAABkcnMvZG93bnJldi54bWxQSwUGAAAAAAQABAD3AAAAkQMAAAAA&#10;">
                  <v:imagedata r:id="rId9" o:title="User"/>
                </v:shape>
                <v:shape id="TextBox 122" o:spid="_x0000_s1040" type="#_x0000_t202" style="position:absolute;left:22443;top:18262;width:11640;height:542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5SsQA&#10;AADcAAAADwAAAGRycy9kb3ducmV2LnhtbESP0WrCQBRE34X+w3ILvunGEMWm2UixCr5pbT/gkr3N&#10;psneDdlV0369Wyj0cZiZM0yxGW0nrjT4xrGCxTwBQVw53XCt4ON9P1uD8AFZY+eYFHyTh035MCkw&#10;1+7Gb3Q9h1pECPscFZgQ+lxKXxmy6OeuJ47epxsshiiHWuoBbxFuO5kmyUpabDguGOxpa6hqzxer&#10;YJ3YY9s+pSdvs5/F0mxf3a7/Umr6OL48gwg0hv/wX/ugFaRZBr9n4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OUrEAAAA3AAAAA8AAAAAAAAAAAAAAAAAmAIAAGRycy9k&#10;b3ducmV2LnhtbFBLBQYAAAAABAAEAPUAAACJAwAAAAA=&#10;" filled="f" stroked="f">
                  <v:textbox style="mso-fit-shape-to-text:t">
                    <w:txbxContent>
                      <w:p w:rsidR="00C040FD" w:rsidRDefault="00C040FD" w:rsidP="000E68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E689D">
                          <w:rPr>
                            <w:rFonts w:asciiTheme="minorHAnsi" w:hAnsi="Calibri" w:cstheme="minorBidi"/>
                            <w:b/>
                            <w:bCs/>
                            <w:color w:val="F79646" w:themeColor="accent6"/>
                            <w:kern w:val="24"/>
                            <w:sz w:val="36"/>
                            <w:szCs w:val="36"/>
                          </w:rPr>
                          <w:t>Budgeteer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41" type="#_x0000_t32" style="position:absolute;left:28304;top:21960;width:12400;height:129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DwV8UAAADcAAAADwAAAGRycy9kb3ducmV2LnhtbESPT2vCQBTE7wW/w/KE3upGqUFTVxFB&#10;DF7S2B48PrKvSTD7NmS3+fPtu4VCj8PM/IbZHUbTiJ46V1tWsFxEIIgLq2suFXx+nF82IJxH1thY&#10;JgUTOTjsZ087TLQdOKf+5ksRIOwSVFB53yZSuqIig25hW+LgfdnOoA+yK6XucAhw08hVFMXSYM1h&#10;ocKWThUVj9u3UXAZxuxyPd63OL3LDZopj9MsV+p5Ph7fQHga/X/4r51qBavXNfyeCU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DwV8UAAADcAAAADwAAAAAAAAAA&#10;AAAAAAChAgAAZHJzL2Rvd25yZXYueG1sUEsFBgAAAAAEAAQA+QAAAJMDAAAAAA==&#10;" strokecolor="#e36c0a [2409]">
                <v:stroke endarrow="open"/>
              </v:shape>
              <v:shape id="Straight Arrow Connector 34" o:spid="_x0000_s1042" type="#_x0000_t32" style="position:absolute;left:28304;top:21960;width:333;height:129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uIMQAAADcAAAADwAAAGRycy9kb3ducmV2LnhtbESPQWuDQBSE74X8h+UFcqtrQpDEugkh&#10;UCK9WJMceny4ryp134q7jfrvu4VCj8PMfMNkx8l04kGDay0rWEcxCOLK6pZrBffb6/MOhPPIGjvL&#10;pGAmB8fD4inDVNuRS3pcfS0ChF2KChrv+1RKVzVk0EW2Jw7epx0M+iCHWuoBxwA3ndzEcSINthwW&#10;Guzp3FD1df02Ci7jVFzeTh97nN/lDs1cJnlRKrVaTqcXEJ4m/x/+a+dawWabwO+Zc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sm4gxAAAANwAAAAPAAAAAAAAAAAA&#10;AAAAAKECAABkcnMvZG93bnJldi54bWxQSwUGAAAAAAQABAD5AAAAkgMAAAAA&#10;" strokecolor="#e36c0a [2409]">
                <v:stroke endarrow="open"/>
              </v:shape>
              <v:shape id="Straight Arrow Connector 35" o:spid="_x0000_s1043" type="#_x0000_t32" style="position:absolute;left:15683;top:21960;width:12621;height:1309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UVsUAAADcAAAADwAAAGRycy9kb3ducmV2LnhtbESPS4vCMBSF9wP+h3AFN4OmiqhUowyj&#10;guIsxsfG3aW5ttXmpjSx1n9vhIFZHs7j48wWjSlETZXLLSvo9yIQxInVOacKTsd1dwLCeWSNhWVS&#10;8CQHi3nrY4axtg/eU33wqQgj7GJUkHlfxlK6JCODrmdL4uBdbGXQB1mlUlf4COOmkIMoGkmDOQdC&#10;hiV9Z5TcDnejYLf57Nvjz2q3DeC9Pj+Xk9/6qlSn3XxNQXhq/H/4r73RCgbDMbzP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9UVsUAAADcAAAADwAAAAAAAAAA&#10;AAAAAAChAgAAZHJzL2Rvd25yZXYueG1sUEsFBgAAAAAEAAQA+QAAAJMDAAAAAA==&#10;" strokecolor="#e36c0a [2409]">
                <v:stroke endarrow="open"/>
              </v:shape>
            </v:group>
            <v:rect id="Rectangle 36" o:spid="_x0000_s1044" style="position:absolute;width:56388;height:53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MucMA&#10;AADcAAAADwAAAGRycy9kb3ducmV2LnhtbERPXWvCMBR9F/Yfwh34pulkiFTT4oTBYJtQuwl7uyR3&#10;bbfmpjRRq7/ePAg+Hs73Kh9sK47U+8axgqdpAoJYO9NwpeCrfJ0sQPiAbLB1TArO5CHPHkYrTI07&#10;cUHHXahEDGGfooI6hC6V0uuaLPqp64gj9+t6iyHCvpKmx1MMt62cJclcWmw4NtTY0aYm/b87WAX0&#10;vf8rLj/vevuh167gTShfyk+lxo/Degki0BDu4pv7zSiYPce18Uw8Aj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MucMAAADcAAAADwAAAAAAAAAAAAAAAACYAgAAZHJzL2Rv&#10;d25yZXYueG1sUEsFBgAAAAAEAAQA9QAAAIgDAAAAAA==&#10;" filled="f" strokecolor="#243f60 [1604]" strokeweight="2pt">
              <v:textbox>
                <w:txbxContent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  <w:p w:rsidR="00C040FD" w:rsidRDefault="00C040FD" w:rsidP="000E689D">
                    <w:pPr>
                      <w:bidi w:val="0"/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 id="TextBox 131" o:spid="_x0000_s1045" type="#_x0000_t202" style="position:absolute;left:12738;top:1805;width:32493;height:542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W1MQA&#10;AADcAAAADwAAAGRycy9kb3ducmV2LnhtbESP0WrCQBRE34X+w3ILfdONQUXTbETUgm9a2w+4ZG+z&#10;abJ3Q3bVtF/vFgo+DjNzhsnXg23FlXpfO1YwnSQgiEuna64UfH68jZcgfEDW2DomBT/kYV08jXLM&#10;tLvxO13PoRIRwj5DBSaELpPSl4Ys+onriKP35XqLIcq+krrHW4TbVqZJspAWa44LBjvaGiqb88Uq&#10;WCb22DSr9OTt7Hc6N9ud23ffSr08D5tXEIGG8Aj/tw9aQTpbwd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nltTEAAAA3AAAAA8AAAAAAAAAAAAAAAAAmAIAAGRycy9k&#10;b3ducmV2LnhtbFBLBQYAAAAABAAEAPUAAACJAwAAAAA=&#10;" filled="f" stroked="f">
              <v:textbox style="mso-fit-shape-to-text:t">
                <w:txbxContent>
                  <w:p w:rsidR="00C040FD" w:rsidRDefault="00C040FD" w:rsidP="000E689D">
                    <w:pPr>
                      <w:pStyle w:val="NormalWeb"/>
                      <w:spacing w:before="0" w:beforeAutospacing="0" w:after="0" w:afterAutospacing="0"/>
                    </w:pPr>
                    <w:r w:rsidRPr="000E689D"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u w:val="single"/>
                      </w:rPr>
                      <w:t>BudgetBuddy Actors Inheritance</w:t>
                    </w:r>
                  </w:p>
                </w:txbxContent>
              </v:textbox>
            </v:shape>
          </v:group>
        </w:pict>
      </w:r>
    </w:p>
    <w:p w:rsidR="009D20E4" w:rsidRDefault="009D20E4" w:rsidP="009D20E4">
      <w:pPr>
        <w:bidi w:val="0"/>
        <w:rPr>
          <w:noProof/>
        </w:rPr>
      </w:pPr>
      <w:r>
        <w:rPr>
          <w:noProof/>
        </w:rPr>
        <w:t xml:space="preserve"> </w:t>
      </w: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  <w:rPr>
          <w:noProof/>
        </w:rPr>
      </w:pPr>
    </w:p>
    <w:p w:rsidR="009D20E4" w:rsidRDefault="009D20E4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6B4A6B" w:rsidRDefault="006B4A6B" w:rsidP="009E3503">
      <w:pPr>
        <w:pStyle w:val="ListParagraph"/>
        <w:jc w:val="right"/>
        <w:rPr>
          <w:rtl/>
        </w:rPr>
      </w:pPr>
    </w:p>
    <w:p w:rsidR="006B4A6B" w:rsidRDefault="006B4A6B" w:rsidP="009E3503">
      <w:pPr>
        <w:pStyle w:val="ListParagraph"/>
        <w:jc w:val="right"/>
        <w:rPr>
          <w:rtl/>
        </w:rPr>
      </w:pPr>
    </w:p>
    <w:p w:rsidR="006B4A6B" w:rsidRDefault="00741845" w:rsidP="009E3503">
      <w:pPr>
        <w:pStyle w:val="ListParagraph"/>
        <w:jc w:val="right"/>
        <w:rPr>
          <w:rtl/>
        </w:rPr>
      </w:pPr>
      <w:r>
        <w:rPr>
          <w:rtl/>
        </w:rPr>
        <w:pict>
          <v:group id="Group 27" o:spid="_x0000_s1046" style="position:absolute;left:0;text-align:left;margin-left:.35pt;margin-top:1.1pt;width:390.55pt;height:329.4pt;z-index:251665408" coordsize="63551,5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">
            <v:group id="Group 224" o:spid="_x0000_s1047" style="position:absolute;top:3521;width:29467;height:52771" coordorigin=",3521" coordsize="29467,52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<v:shape id="Straight Arrow Connector 225" o:spid="_x0000_s1048" type="#_x0000_t32" style="position:absolute;left:13660;top:45872;width:15807;height:36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18x8UAAADcAAAADwAAAGRycy9kb3ducmV2LnhtbESPQWvCQBSE7wX/w/IEb83GgCVEVwkF&#10;aQV7qIrp8ZF9TUKzb0N2TeK/dwuFHoeZ+YbZ7CbTioF611hWsIxiEMSl1Q1XCi7n/XMKwnlkja1l&#10;UnAnB7vt7GmDmbYjf9Jw8pUIEHYZKqi97zIpXVmTQRfZjjh437Y36IPsK6l7HAPctDKJ4xdpsOGw&#10;UGNHrzWVP6ebUVCkqzY+yKu1H0X6Nn1dj3nelEot5lO+BuFp8v/hv/a7VpAkK/g9E46A3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18x8UAAADcAAAADwAAAAAAAAAA&#10;AAAAAAChAgAAZHJzL2Rvd25yZXYueG1sUEsFBgAAAAAEAAQA+QAAAJMDAAAAAA==&#10;" strokecolor="#00b050">
                <v:stroke endarrow="open"/>
              </v:shape>
              <v:shape id="Straight Arrow Connector 226" o:spid="_x0000_s1049" type="#_x0000_t32" style="position:absolute;left:14047;top:8097;width:15412;height:1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bkDMUAAADcAAAADwAAAGRycy9kb3ducmV2LnhtbESPX2vCMBTF3wd+h3AF32ZqUZHOKKIM&#10;JsJGdTB8uzZ3bbG5KUm03bdfBgMfD+fPj7Nc96YRd3K+tqxgMk5AEBdW11wq+Dy9Pi9A+ICssbFM&#10;Cn7Iw3o1eFpipm3HOd2PoRRxhH2GCqoQ2kxKX1Rk0I9tSxy9b+sMhihdKbXDLo6bRqZJMpcGa46E&#10;ClvaVlRcjzcTIbtpPjt8HS5Tyjcf3WV/fg/urNRo2G9eQATqwyP8337TCtJ0D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bkDMUAAADcAAAADwAAAAAAAAAA&#10;AAAAAAChAgAAZHJzL2Rvd25yZXYueG1sUEsFBgAAAAAEAAQA+QAAAJMDAAAAAA==&#10;" strokecolor="#4579b8 [3044]">
                <v:stroke endarrow="open"/>
              </v:shape>
              <v:shape id="Straight Arrow Connector 227" o:spid="_x0000_s1050" type="#_x0000_t32" style="position:absolute;left:14047;top:8286;width:15420;height:78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<v:stroke endarrow="open"/>
              </v:shape>
              <v:shape id="Straight Arrow Connector 228" o:spid="_x0000_s1051" type="#_x0000_t32" style="position:absolute;left:14047;top:8286;width:15420;height:167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OAM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OwNp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HA4AwQAAANwAAAAPAAAAAAAAAAAAAAAA&#10;AKECAABkcnMvZG93bnJldi54bWxQSwUGAAAAAAQABAD5AAAAjwMAAAAA&#10;" strokecolor="#4579b8 [3044]">
                <v:stroke endarrow="open"/>
              </v:shape>
              <v:shape id="Straight Arrow Connector 229" o:spid="_x0000_s1052" type="#_x0000_t32" style="position:absolute;left:14707;top:27004;width:14760;height:158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+48QAAADcAAAADwAAAGRycy9kb3ducmV2LnhtbESP0WoCMRRE3wv+Q7gFX0pN3Aexq1FU&#10;EIQiUtsPuG6uu1s3N0sS3e3fG0Ho4zAzZ5j5sreNuJEPtWMN45ECQVw4U3Op4ed7+z4FESKywcYx&#10;afijAMvF4GWOuXEdf9HtGEuRIBxy1FDF2OZShqIii2HkWuLknZ23GJP0pTQeuwS3jcyUmkiLNaeF&#10;ClvaVFRcjlerYbv/7XB1fpse/CeO5UldSK6V1sPXfjUDEamP/+Fne2c0ZNkHPM6k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X7jxAAAANwAAAAPAAAAAAAAAAAA&#10;AAAAAKECAABkcnMvZG93bnJldi54bWxQSwUGAAAAAAQABAD5AAAAkgMAAAAA&#10;" strokecolor="red">
                <v:stroke endarrow="open"/>
              </v:shape>
              <v:shape id="Straight Arrow Connector 230" o:spid="_x0000_s1053" type="#_x0000_t32" style="position:absolute;left:14707;top:27004;width:14760;height:69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5Bo8AAAADcAAAADwAAAGRycy9kb3ducmV2LnhtbERPzYrCMBC+C/sOYYS9yJqoIFKN4i4I&#10;CyKi7gOMzdhWm0lJsra+vTkIHj++/8Wqs7W4kw+VYw2joQJBnDtTcaHh77T5moEIEdlg7Zg0PCjA&#10;avnRW2BmXMsHuh9jIVIIhww1lDE2mZQhL8liGLqGOHEX5y3GBH0hjcc2hdtajpWaSosVp4YSG/op&#10;Kb8d/62Gze7a4voymO39FkfyrG4kv5XWn/1uPQcRqYtv8cv9azSMJ2l+OpOO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uQaPAAAAA3AAAAA8AAAAAAAAAAAAAAAAA&#10;oQIAAGRycy9kb3ducmV2LnhtbFBLBQYAAAAABAAEAPkAAACOAwAAAAA=&#10;" strokecolor="red">
                <v:stroke endarrow="open"/>
              </v:shape>
              <v:group id="Group 251" o:spid="_x0000_s1054" style="position:absolute;top:3521;width:14707;height:52771" coordorigin=",3521" coordsize="14707,52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group id="Group 252" o:spid="_x0000_s1055" style="position:absolute;left:1046;top:22234;width:13661;height:15838" coordorigin="1046,22234" coordsize="13660,1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Picture 253" o:spid="_x0000_s1056" type="#_x0000_t75" alt="http://thecontentwrangler.com/wp-content/uploads/2011/08/User.png" style="position:absolute;left:1046;top:22234;width:13661;height:95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co0jFAAAA3AAAAA8AAABkcnMvZG93bnJldi54bWxEj0FrwkAUhO+C/2F5Qm9mU0uDpK5SWsVe&#10;LDSJ90f2maTNvo3ZbUz/vVsQPA4z8w2z2oymFQP1rrGs4DGKQRCXVjdcKSjy3XwJwnlkja1lUvBH&#10;Djbr6WSFqbYX/qIh85UIEHYpKqi971IpXVmTQRfZjjh4J9sb9EH2ldQ9XgLctHIRx4k02HBYqLGj&#10;t5rKn+zXKNjuk6PZn4a8PXwfd+clfVbvBSn1MBtfX0B4Gv09fGt/aAWL5yf4PxOOgF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KNIxQAAANwAAAAPAAAAAAAAAAAAAAAA&#10;AJ8CAABkcnMvZG93bnJldi54bWxQSwUGAAAAAAQABAD3AAAAkQMAAAAA&#10;">
                    <v:imagedata r:id="rId9" o:title="User"/>
                  </v:shape>
                  <v:shape id="TextBox 51" o:spid="_x0000_s1057" type="#_x0000_t202" style="position:absolute;left:3814;top:32254;width:7940;height:581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<v:textbox style="mso-fit-shape-to-text:t">
                      <w:txbxContent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FF0000"/>
                              <w:kern w:val="24"/>
                              <w:sz w:val="22"/>
                              <w:szCs w:val="22"/>
                            </w:rPr>
                            <w:t>Budget</w:t>
                          </w:r>
                        </w:p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FF0000"/>
                              <w:kern w:val="24"/>
                              <w:sz w:val="22"/>
                              <w:szCs w:val="22"/>
                            </w:rPr>
                            <w:t>Partner</w:t>
                          </w:r>
                        </w:p>
                      </w:txbxContent>
                    </v:textbox>
                  </v:shape>
                </v:group>
                <v:group id="Group 255" o:spid="_x0000_s1058" style="position:absolute;top:41108;width:13660;height:15184" coordorigin=",41108" coordsize="121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Picture 195" o:spid="_x0000_s1059" type="#_x0000_t75" alt="http://thecontentwrangler.com/wp-content/uploads/2011/08/User.png" style="position:absolute;top:41108;width:121;height:1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RUHDAAAA3AAAAA8AAABkcnMvZG93bnJldi54bWxET01rwkAQvRf6H5Yp9FY3FSoaXYPUBnux&#10;YBLvQ3ZMotnZNLuN6b/vCgVv83ifs0pG04qBetdYVvA6iUAQl1Y3XCko8vRlDsJ5ZI2tZVLwSw6S&#10;9ePDCmNtr3ygIfOVCCHsYlRQe9/FUrqyJoNuYjviwJ1sb9AH2FdS93gN4aaV0yiaSYMNh4YaO3qv&#10;qbxkP0bBx252NLvTkLf78zH9ntNXtS1IqeencbME4Wn0d/G/+1OH+Ys3uD0TLp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6VFQcMAAADcAAAADwAAAAAAAAAAAAAAAACf&#10;AgAAZHJzL2Rvd25yZXYueG1sUEsFBgAAAAAEAAQA9wAAAI8DAAAAAA==&#10;">
                    <v:imagedata r:id="rId9" o:title="User"/>
                  </v:shape>
                  <v:shape id="TextBox 58" o:spid="_x0000_s1060" type="#_x0000_t202" style="position:absolute;left:35;top:41207;width:68;height:6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Pnc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ycj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9T53BAAAA3AAAAA8AAAAAAAAAAAAAAAAAmAIAAGRycy9kb3du&#10;cmV2LnhtbFBLBQYAAAAABAAEAPUAAACGAwAAAAA=&#10;" filled="f" stroked="f">
                    <v:textbox style="mso-fit-shape-to-text:t">
                      <w:txbxContent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B050"/>
                              <w:kern w:val="24"/>
                              <w:sz w:val="22"/>
                              <w:szCs w:val="22"/>
                            </w:rPr>
                            <w:t>Budget</w:t>
                          </w:r>
                        </w:p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B050"/>
                              <w:kern w:val="24"/>
                              <w:sz w:val="22"/>
                              <w:szCs w:val="22"/>
                            </w:rPr>
                            <w:t>Viewer</w:t>
                          </w:r>
                        </w:p>
                      </w:txbxContent>
                    </v:textbox>
                  </v:shape>
                </v:group>
                <v:shape id="Straight Arrow Connector 197" o:spid="_x0000_s1061" type="#_x0000_t32" style="position:absolute;left:7876;top:17202;width:6;height:503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pDMcAAADcAAAADwAAAGRycy9kb3ducmV2LnhtbESPQWvCQBCF70L/wzIFb3XTYmuNriKK&#10;YBGUWEG8jdlpEpqdDburSf99t1DwNsN7874303lnanEj5yvLCp4HCQji3OqKCwXHz/XTOwgfkDXW&#10;lknBD3mYzx56U0y1bTmj2yEUIoawT1FBGUKTSunzkgz6gW2Io/ZlncEQV1dI7bCN4aaWL0nyJg1W&#10;HAklNrQsKf8+XE2ErIbZ6/a0vQwpW+zby8d5F9xZqf5jt5iACNSFu/n/eqNj/fEI/p6JE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kOkMxwAAANwAAAAPAAAAAAAA&#10;AAAAAAAAAKECAABkcnMvZG93bnJldi54bWxQSwUGAAAAAAQABAD5AAAAlQMAAAAA&#10;" strokecolor="#4579b8 [3044]">
                  <v:stroke endarrow="open"/>
                </v:shape>
                <v:shape id="Straight Arrow Connector 198" o:spid="_x0000_s1062" type="#_x0000_t32" style="position:absolute;left:6830;top:36566;width:104;height:45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2h8UAAADcAAAADwAAAGRycy9kb3ducmV2LnhtbESPMW/CQAyFdyT+w8lIXVC50AHRlANV&#10;CFC3AO1QNitnkqg5X5Q7kvTf4wGJzdZ7fu/zajO4WnXUhsqzgfksAUWce1txYeDne/+6BBUissXa&#10;Mxn4pwCb9Xi0wtT6nk/UnWOhJIRDigbKGJtU65CX5DDMfEMs2tW3DqOsbaFti72Eu1q/JclCO6xY&#10;GkpsaFtS/ne+OQPdIbv5+WX62x9pd+0Py+wSd5kxL5Ph8wNUpCE+zY/rLyv470Irz8gE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P2h8UAAADcAAAADwAAAAAAAAAA&#10;AAAAAAChAgAAZHJzL2Rvd25yZXYueG1sUEsFBgAAAAAEAAQA+QAAAJMDAAAAAA==&#10;" strokecolor="red">
                  <v:stroke endarrow="open"/>
                </v:shape>
                <v:group id="Group 199" o:spid="_x0000_s1063" style="position:absolute;left:1380;top:3521;width:12667;height:15187" coordorigin="138055,352227" coordsize="1696,1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Picture 200" o:spid="_x0000_s1064" type="#_x0000_t75" alt="http://thecontentwrangler.com/wp-content/uploads/2011/08/User.png" style="position:absolute;left:138055;top:352227;width:1696;height:115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9EiLAAAAA3AAAAA8AAABkcnMvZG93bnJldi54bWxEj0urwjAUhPeC/yEcwZ2muhCpRhEf6MYL&#10;vvaH5thWm5PaxFr//Y0guBxm5htmOm9MIWqqXG5ZwaAfgSBOrM45VXA+bXpjEM4jaywsk4I3OZjP&#10;2q0pxtq++ED10aciQNjFqCDzvoyldElGBl3flsTBu9rKoA+ySqWu8BXgppDDKBpJgzmHhQxLWmaU&#10;3I9Po2C9HV3M9lqfiv3tsnmM6S9dnUmpbqdZTEB4avwv/G3vtIJAhM+ZcATk7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P0SIsAAAADcAAAADwAAAAAAAAAAAAAAAACfAgAA&#10;ZHJzL2Rvd25yZXYueG1sUEsFBgAAAAAEAAQA9wAAAIwDAAAAAA==&#10;">
                    <v:imagedata r:id="rId9" o:title="User"/>
                  </v:shape>
                  <v:shape id="TextBox 3" o:spid="_x0000_s1065" type="#_x0000_t202" style="position:absolute;left:138451;top:353365;width:1208;height:70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jEsQA&#10;AADcAAAADwAAAGRycy9kb3ducmV2LnhtbESPUWvCMBSF34X9h3CFvWnS4oarRhnOwd42dT/g0lyb&#10;2uamNJl2+/WLIPh4OOd8h7NcD64VZ+pD7VlDNlUgiEtvaq40fB/eJ3MQISIbbD2Thl8KsF49jJZY&#10;GH/hHZ33sRIJwqFADTbGrpAylJYchqnviJN39L3DmGRfSdPjJcFdK3OlnqXDmtOCxY42lspm/+M0&#10;zJX7bJqX/Cu42V/2ZDdvftudtH4cD68LEJGGeA/f2h9GQ64y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IxLEAAAA3AAAAA8AAAAAAAAAAAAAAAAAmAIAAGRycy9k&#10;b3ducmV2LnhtbFBLBQYAAAAABAAEAPUAAACJAwAAAAA=&#10;" filled="f" stroked="f">
                    <v:textbox style="mso-fit-shape-to-text:t">
                      <w:txbxContent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1F497D"/>
                              <w:kern w:val="24"/>
                              <w:sz w:val="22"/>
                              <w:szCs w:val="22"/>
                            </w:rPr>
                            <w:t>Budget</w:t>
                          </w:r>
                        </w:p>
                        <w:p w:rsidR="008B3EB0" w:rsidRDefault="008B3EB0" w:rsidP="008B3E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1F497D"/>
                              <w:kern w:val="24"/>
                              <w:sz w:val="22"/>
                              <w:szCs w:val="22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</v:group>
            </v:group>
            <v:group id="Group 202" o:spid="_x0000_s1066" style="position:absolute;left:25203;width:38348;height:54784" coordorigin="25203" coordsize="38347,54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<v:shape id="TextBox 44" o:spid="_x0000_s1067" type="#_x0000_t202" style="position:absolute;left:25870;top:468;width:23796;height:373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Y/s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kw9w+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GP7EAAAA3AAAAA8AAAAAAAAAAAAAAAAAmAIAAGRycy9k&#10;b3ducmV2LnhtbFBLBQYAAAAABAAEAPUAAACJAwAAAAA=&#10;" filled="f" stroked="f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  <w:u w:val="single"/>
                        </w:rPr>
                        <w:t>BudgetBuddy System Flow</w:t>
                      </w:r>
                    </w:p>
                  </w:txbxContent>
                </v:textbox>
              </v:shape>
              <v:rect id="Rectangle 204" o:spid="_x0000_s1068" style="position:absolute;left:25203;width:38347;height:54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/fMYA&#10;AADc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6Qvczs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V/fMYAAADcAAAADwAAAAAAAAAAAAAAAACYAgAAZHJz&#10;L2Rvd25yZXYueG1sUEsFBgAAAAAEAAQA9QAAAIsDAAAAAA==&#10;" filled="f" strokecolor="#243f60 [1604]" strokeweight="2pt">
                <v:textbox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re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Box 7" o:spid="_x0000_s1069" type="#_x0000_t116" style="position:absolute;left:29458;top:6340;width:31227;height:4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nisMA&#10;AADcAAAADwAAAGRycy9kb3ducmV2LnhtbESPQWvCQBSE74X+h+UVvNVNgrUhupHSItajWvD6zD6T&#10;0OzbsLua+O9dodDjMDPfMMvVaDpxJedbywrSaQKCuLK65VrBz2H9moPwAVljZ5kU3MjDqnx+WmKh&#10;7cA7uu5DLSKEfYEKmhD6QkpfNWTQT21PHL2zdQZDlK6W2uEQ4aaTWZLMpcGW40KDPX02VP3uL0aB&#10;2xyHzSmfZ1s/zvh9p12efjmlJi/jxwJEoDH8h//a31pBlrzB40w8Ar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RnisMAAADcAAAADwAAAAAAAAAAAAAAAACYAgAAZHJzL2Rv&#10;d25yZXYueG1sUEsFBgAAAAAEAAQA9QAAAIgDAAAAAA==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Creating a Budget</w:t>
                      </w:r>
                    </w:p>
                  </w:txbxContent>
                </v:textbox>
              </v:shape>
              <v:shape id="TextBox 9" o:spid="_x0000_s1070" type="#_x0000_t116" style="position:absolute;left:29466;top:12167;width:31220;height:7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5/cMA&#10;AADcAAAADwAAAGRycy9kb3ducmV2LnhtbESPQWvCQBSE70L/w/IKvekmoaQhugZpEfWoLfT6mn0m&#10;wezbsLua+O/dQqHHYWa+YVbVZHpxI+c7ywrSRQKCuLa640bB1+d2XoDwAVljb5kU3MlDtX6arbDU&#10;duQj3U6hERHCvkQFbQhDKaWvWzLoF3Ygjt7ZOoMhStdI7XCMcNPLLElyabDjuNDiQO8t1ZfT1Shw&#10;u+9x91Pk2cFPr/x21K5IP5xSL8/TZgki0BT+w3/tvVaQJTn8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5/cMAAADcAAAADwAAAAAAAAAAAAAAAACYAgAAZHJzL2Rv&#10;d25yZXYueG1sUEsFBgAAAAAEAAQA9QAAAIgDAAAAAA==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Adding / Removing Budgeteer to the list</w:t>
                      </w:r>
                    </w:p>
                  </w:txbxContent>
                </v:textbox>
              </v:shape>
              <v:shape id="TextBox 10" o:spid="_x0000_s1071" type="#_x0000_t116" style="position:absolute;left:29466;top:23257;width:31228;height:4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ZsMA&#10;AADcAAAADwAAAGRycy9kb3ducmV2LnhtbESPwWrDMBBE74H+g9hCb7EcUxLjWAmloaQ92in0urE2&#10;tom1MpISu39fFQo9DjPzhin3sxnEnZzvLStYJSkI4sbqnlsFn6e3ZQ7CB2SNg2VS8E0e9ruHRYmF&#10;thNXdK9DKyKEfYEKuhDGQkrfdGTQJ3Ykjt7FOoMhStdK7XCKcDPILE3X0mDPcaHDkV47aq71zShw&#10;x6/peM7X2Yefn3lTaZevDk6pp8f5ZQsi0Bz+w3/td60gSzfweyYe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ZsMAAADcAAAADwAAAAAAAAAAAAAAAACYAgAAZHJzL2Rv&#10;d25yZXYueG1sUEsFBgAAAAAEAAQA9QAAAIgDAAAAAA==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Deleting a Budget</w:t>
                      </w:r>
                    </w:p>
                  </w:txbxContent>
                </v:textbox>
              </v:shape>
              <v:shape id="TextBox 11" o:spid="_x0000_s1072" type="#_x0000_t116" style="position:absolute;left:29466;top:29964;width:31838;height:7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IFL8A&#10;AADcAAAADwAAAGRycy9kb3ducmV2LnhtbERPTYvCMBC9C/sfwix4s6lFtHSNsqyIelQX9jrbjG2x&#10;mZQk2vrvzUHw+Hjfy/VgWnEn5xvLCqZJCoK4tLrhSsHveTvJQfiArLG1TAoe5GG9+hgtsdC25yPd&#10;T6ESMYR9gQrqELpCSl/WZNAntiOO3MU6gyFCV0ntsI/hppVZms6lwYZjQ40d/dRUXk83o8Dt/vrd&#10;fz7PDn6Y8eKoXT7dOKXGn8P3F4hAQ3iLX+69VpClcW08E4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xcgUvwAAANwAAAAPAAAAAAAAAAAAAAAAAJgCAABkcnMvZG93bnJl&#10;di54bWxQSwUGAAAAAAQABAD1AAAAhAMAAAAA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Editing Budget Properties (Notifications, Tags)</w:t>
                      </w:r>
                    </w:p>
                  </w:txbxContent>
                </v:textbox>
              </v:shape>
              <v:shape id="TextBox 13" o:spid="_x0000_s1073" type="#_x0000_t116" style="position:absolute;left:29466;top:41088;width:31228;height:4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tj8QA&#10;AADcAAAADwAAAGRycy9kb3ducmV2LnhtbESPzWrDMBCE74W8g9hAbo1sE1LXjRxCS0h7zA/kurW2&#10;tom1MpISO28fFQo9DjPzDbNaj6YTN3K+tawgnScgiCurW64VnI7b5xyED8gaO8uk4E4e1uXkaYWF&#10;tgPv6XYItYgQ9gUqaELoCyl91ZBBP7c9cfR+rDMYonS11A6HCDedzJJkKQ22HBca7Om9oepyuBoF&#10;bncedt/5Mvvy44Jf9trl6YdTajYdN28gAo3hP/zX/tQKsuQVfs/EIy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JbY/EAAAA3AAAAA8AAAAAAAAAAAAAAAAAmAIAAGRycy9k&#10;b3ducmV2LnhtbFBLBQYAAAAABAAEAPUAAACJAwAAAAA=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Editing Budget Entries</w:t>
                      </w:r>
                    </w:p>
                  </w:txbxContent>
                </v:textbox>
              </v:shape>
              <v:shape id="TextBox 14" o:spid="_x0000_s1074" type="#_x0000_t116" style="position:absolute;left:29466;top:47752;width:31228;height:4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Sz8AA&#10;AADcAAAADwAAAGRycy9kb3ducmV2LnhtbERPz2uDMBS+D/o/hFfYbUalOHGmpXSUbkfbQq9v5k1l&#10;5kWSrLr/fjkMdvz4fte7xYziTs4PlhVkSQqCuLV64E7B9XJ8KkH4gKxxtEwKfsjDbrt6qLHSduaG&#10;7ufQiRjCvkIFfQhTJaVvezLoEzsRR+7TOoMhQtdJ7XCO4WaUeZoW0uDAsaHHiQ49tV/nb6PAnW7z&#10;6aMs8ne/bPi50a7MXp1Sj+tl/wIi0BL+xX/uN60gz+L8eCYe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pSz8AAAADcAAAADwAAAAAAAAAAAAAAAACYAgAAZHJzL2Rvd25y&#10;ZXYueG1sUEsFBgAAAAAEAAQA9QAAAIUDAAAAAA==&#10;" filled="f" strokecolor="#1f497d [3215]">
                <v:textbox style="mso-fit-shape-to-text:t">
                  <w:txbxContent>
                    <w:p w:rsidR="008B3EB0" w:rsidRDefault="008B3EB0" w:rsidP="008B3EB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22"/>
                          <w:szCs w:val="22"/>
                        </w:rPr>
                        <w:t>Viewing a Budget</w:t>
                      </w:r>
                    </w:p>
                  </w:txbxContent>
                </v:textbox>
              </v:shape>
            </v:group>
          </v:group>
        </w:pict>
      </w:r>
    </w:p>
    <w:p w:rsidR="000E689D" w:rsidRDefault="000E689D" w:rsidP="008B3EB0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E3503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E3503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Pr="001D7650" w:rsidRDefault="000E689D" w:rsidP="009D20E4">
      <w:pPr>
        <w:pStyle w:val="ListParagraph"/>
        <w:jc w:val="right"/>
      </w:pPr>
    </w:p>
    <w:p w:rsidR="000E689D" w:rsidRDefault="000E689D" w:rsidP="009D20E4">
      <w:pPr>
        <w:pStyle w:val="ListParagraph"/>
        <w:jc w:val="right"/>
      </w:pPr>
    </w:p>
    <w:p w:rsidR="000E689D" w:rsidRDefault="000139D1" w:rsidP="000D35A0">
      <w:pPr>
        <w:pStyle w:val="Heading1"/>
        <w:bidi w:val="0"/>
        <w:spacing w:line="360" w:lineRule="auto"/>
        <w:ind w:left="720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lastRenderedPageBreak/>
        <w:t>2.2</w:t>
      </w:r>
      <w:r w:rsidRPr="006E7AEA">
        <w:rPr>
          <w:sz w:val="24"/>
          <w:szCs w:val="24"/>
        </w:rPr>
        <w:tab/>
      </w:r>
      <w:r w:rsidR="00B60517">
        <w:rPr>
          <w:sz w:val="24"/>
          <w:szCs w:val="24"/>
        </w:rPr>
        <w:t xml:space="preserve">Formal </w:t>
      </w:r>
      <w:r w:rsidR="000D35A0">
        <w:rPr>
          <w:sz w:val="24"/>
          <w:szCs w:val="24"/>
        </w:rPr>
        <w:t>usage scenarios</w:t>
      </w:r>
    </w:p>
    <w:p w:rsidR="00342025" w:rsidRDefault="00342025" w:rsidP="006E21CD">
      <w:pPr>
        <w:rPr>
          <w:rFonts w:hint="cs"/>
          <w:rtl/>
        </w:rPr>
      </w:pPr>
    </w:p>
    <w:tbl>
      <w:tblPr>
        <w:tblStyle w:val="ColorfulGrid-Accent1"/>
        <w:bidiVisual/>
        <w:tblW w:w="0" w:type="auto"/>
        <w:tblInd w:w="-800" w:type="dxa"/>
        <w:tblLook w:val="04A0"/>
      </w:tblPr>
      <w:tblGrid>
        <w:gridCol w:w="6379"/>
        <w:gridCol w:w="2583"/>
      </w:tblGrid>
      <w:tr w:rsidR="00342025" w:rsidTr="00025C38">
        <w:trPr>
          <w:cnfStyle w:val="100000000000"/>
        </w:trPr>
        <w:tc>
          <w:tcPr>
            <w:cnfStyle w:val="001000000000"/>
            <w:tcW w:w="6379" w:type="dxa"/>
          </w:tcPr>
          <w:p w:rsidR="00342025" w:rsidRDefault="00B0512C" w:rsidP="00B0512C">
            <w:pPr>
              <w:jc w:val="right"/>
            </w:pPr>
            <w:r>
              <w:t>Creating a budget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ind w:left="360"/>
              <w:jc w:val="right"/>
              <w:cnfStyle w:val="100000000000"/>
              <w:rPr>
                <w:color w:val="auto"/>
                <w:u w:val="none"/>
              </w:rPr>
            </w:pPr>
            <w:r w:rsidRPr="00B0512C">
              <w:rPr>
                <w:color w:val="auto"/>
                <w:u w:val="none"/>
              </w:rPr>
              <w:t>UseCase</w:t>
            </w:r>
          </w:p>
        </w:tc>
      </w:tr>
      <w:tr w:rsidR="00342025" w:rsidTr="00025C38">
        <w:trPr>
          <w:cnfStyle w:val="000000100000"/>
        </w:trPr>
        <w:tc>
          <w:tcPr>
            <w:cnfStyle w:val="001000000000"/>
            <w:tcW w:w="6379" w:type="dxa"/>
          </w:tcPr>
          <w:p w:rsidR="00342025" w:rsidRDefault="00B0512C" w:rsidP="00B0512C">
            <w:pPr>
              <w:jc w:val="right"/>
              <w:rPr>
                <w:rtl/>
              </w:rPr>
            </w:pPr>
            <w:r>
              <w:t>Budget Manager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Main Actor</w:t>
            </w:r>
          </w:p>
        </w:tc>
      </w:tr>
      <w:tr w:rsidR="00342025" w:rsidTr="00025C38">
        <w:tc>
          <w:tcPr>
            <w:cnfStyle w:val="001000000000"/>
            <w:tcW w:w="6379" w:type="dxa"/>
          </w:tcPr>
          <w:p w:rsidR="00342025" w:rsidRDefault="00EA14C6" w:rsidP="00B0512C">
            <w:pPr>
              <w:jc w:val="right"/>
              <w:rPr>
                <w:rtl/>
              </w:rPr>
            </w:pPr>
            <w:r>
              <w:t>Budgeteer wants to create a new budget to track spending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Target</w:t>
            </w:r>
            <w:r w:rsidR="00342025"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025C38">
        <w:trPr>
          <w:cnfStyle w:val="000000100000"/>
        </w:trPr>
        <w:tc>
          <w:tcPr>
            <w:cnfStyle w:val="001000000000"/>
            <w:tcW w:w="6379" w:type="dxa"/>
          </w:tcPr>
          <w:p w:rsidR="00342025" w:rsidRDefault="00EA14C6" w:rsidP="00B0512C">
            <w:pPr>
              <w:jc w:val="right"/>
            </w:pPr>
            <w:r>
              <w:rPr>
                <w:rFonts w:hint="cs"/>
              </w:rPr>
              <w:t>B</w:t>
            </w:r>
            <w:r>
              <w:t>udgetBuddy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 xml:space="preserve">Scope </w:t>
            </w:r>
          </w:p>
        </w:tc>
      </w:tr>
      <w:tr w:rsidR="00EA14C6" w:rsidTr="00025C38">
        <w:tc>
          <w:tcPr>
            <w:cnfStyle w:val="001000000000"/>
            <w:tcW w:w="6379" w:type="dxa"/>
          </w:tcPr>
          <w:p w:rsidR="00EA14C6" w:rsidRDefault="00EA14C6" w:rsidP="00B0512C">
            <w:pPr>
              <w:jc w:val="right"/>
            </w:pPr>
            <w:r>
              <w:rPr>
                <w:rFonts w:hint="cs"/>
              </w:rPr>
              <w:t>B</w:t>
            </w:r>
            <w:r>
              <w:t>udget Manager</w:t>
            </w:r>
          </w:p>
        </w:tc>
        <w:tc>
          <w:tcPr>
            <w:tcW w:w="2583" w:type="dxa"/>
          </w:tcPr>
          <w:p w:rsidR="00EA14C6" w:rsidRPr="00B0512C" w:rsidRDefault="00EA14C6" w:rsidP="00025C38">
            <w:pPr>
              <w:pStyle w:val="a"/>
              <w:jc w:val="right"/>
              <w:cnfStyle w:val="000000000000"/>
              <w:rPr>
                <w:b/>
                <w:bCs/>
                <w:color w:val="auto"/>
                <w:u w:val="none"/>
              </w:rPr>
            </w:pPr>
            <w:r w:rsidRPr="00B0512C">
              <w:rPr>
                <w:b/>
                <w:bCs/>
                <w:color w:val="auto"/>
                <w:u w:val="none"/>
              </w:rPr>
              <w:t>Level</w:t>
            </w:r>
          </w:p>
        </w:tc>
      </w:tr>
      <w:tr w:rsidR="00342025" w:rsidTr="00025C38">
        <w:trPr>
          <w:cnfStyle w:val="000000100000"/>
        </w:trPr>
        <w:tc>
          <w:tcPr>
            <w:cnfStyle w:val="001000000000"/>
            <w:tcW w:w="6379" w:type="dxa"/>
          </w:tcPr>
          <w:p w:rsidR="00EA14C6" w:rsidRDefault="00EA14C6" w:rsidP="00D83F9B">
            <w:pPr>
              <w:jc w:val="right"/>
              <w:rPr>
                <w:rFonts w:hint="cs"/>
                <w:rtl/>
              </w:rPr>
            </w:pPr>
            <w:r>
              <w:t>Budgeteer - wants to create a budget to track spending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rFonts w:hint="cs"/>
                <w:b/>
                <w:bCs/>
                <w:color w:val="auto"/>
                <w:u w:val="none"/>
              </w:rPr>
              <w:t>S</w:t>
            </w:r>
            <w:r w:rsidRPr="00B0512C">
              <w:rPr>
                <w:b/>
                <w:bCs/>
                <w:color w:val="auto"/>
                <w:u w:val="none"/>
              </w:rPr>
              <w:t>takeholder &amp; interests</w:t>
            </w:r>
            <w:r w:rsidR="00342025"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025C38">
        <w:tc>
          <w:tcPr>
            <w:cnfStyle w:val="001000000000"/>
            <w:tcW w:w="6379" w:type="dxa"/>
          </w:tcPr>
          <w:p w:rsidR="00342025" w:rsidRDefault="00EA14C6" w:rsidP="00B0512C">
            <w:pPr>
              <w:jc w:val="right"/>
              <w:rPr>
                <w:rtl/>
              </w:rPr>
            </w:pPr>
            <w:r>
              <w:t>User clicked the 'Create a Budget' button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Trigger</w:t>
            </w:r>
          </w:p>
        </w:tc>
      </w:tr>
      <w:tr w:rsidR="00342025" w:rsidTr="00025C38">
        <w:trPr>
          <w:cnfStyle w:val="000000100000"/>
        </w:trPr>
        <w:tc>
          <w:tcPr>
            <w:cnfStyle w:val="001000000000"/>
            <w:tcW w:w="6379" w:type="dxa"/>
          </w:tcPr>
          <w:p w:rsidR="00342025" w:rsidRPr="00342025" w:rsidRDefault="00EA14C6" w:rsidP="00B0512C">
            <w:pPr>
              <w:jc w:val="right"/>
              <w:rPr>
                <w:rtl/>
              </w:rPr>
            </w:pPr>
            <w:r>
              <w:t>User has successfully logged in to BudgetBuddy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Pre-requisites</w:t>
            </w:r>
          </w:p>
        </w:tc>
      </w:tr>
      <w:tr w:rsidR="00342025" w:rsidTr="00025C38">
        <w:tc>
          <w:tcPr>
            <w:cnfStyle w:val="001000000000"/>
            <w:tcW w:w="6379" w:type="dxa"/>
          </w:tcPr>
          <w:p w:rsidR="00342025" w:rsidRDefault="00EA14C6" w:rsidP="00B0512C">
            <w:pPr>
              <w:jc w:val="right"/>
              <w:rPr>
                <w:rtl/>
              </w:rPr>
            </w:pPr>
            <w:r>
              <w:t>Budget is created</w:t>
            </w:r>
            <w:r w:rsidR="00342025" w:rsidRPr="003C53EB">
              <w:rPr>
                <w:rtl/>
              </w:rPr>
              <w:t xml:space="preserve"> 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jc w:val="right"/>
              <w:cnfStyle w:val="000000000000"/>
              <w:rPr>
                <w:b/>
                <w:bCs/>
                <w:color w:val="auto"/>
                <w:rtl/>
              </w:rPr>
            </w:pPr>
            <w:r w:rsidRPr="00B0512C">
              <w:rPr>
                <w:b/>
                <w:bCs/>
                <w:iCs/>
                <w:noProof/>
                <w:color w:val="auto"/>
              </w:rPr>
              <w:t>Successful completion conditions</w:t>
            </w:r>
            <w:r w:rsidRPr="00B0512C">
              <w:rPr>
                <w:rFonts w:cs="Arial"/>
                <w:b/>
                <w:bCs/>
                <w:iCs/>
                <w:noProof/>
                <w:color w:val="auto"/>
                <w:rtl/>
              </w:rPr>
              <w:t xml:space="preserve"> </w:t>
            </w:r>
          </w:p>
        </w:tc>
      </w:tr>
      <w:tr w:rsidR="00342025" w:rsidTr="00025C38">
        <w:trPr>
          <w:cnfStyle w:val="000000100000"/>
        </w:trPr>
        <w:tc>
          <w:tcPr>
            <w:cnfStyle w:val="001000000000"/>
            <w:tcW w:w="6379" w:type="dxa"/>
          </w:tcPr>
          <w:p w:rsidR="00342025" w:rsidRPr="003C53EB" w:rsidRDefault="00EA14C6" w:rsidP="00B0512C">
            <w:pPr>
              <w:jc w:val="right"/>
            </w:pPr>
            <w:r>
              <w:rPr>
                <w:rFonts w:hint="cs"/>
              </w:rPr>
              <w:t>B</w:t>
            </w:r>
            <w:r>
              <w:t>udget is not created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Failure end conditions</w:t>
            </w:r>
          </w:p>
        </w:tc>
      </w:tr>
      <w:tr w:rsidR="00342025" w:rsidTr="00025C38">
        <w:tc>
          <w:tcPr>
            <w:cnfStyle w:val="001000000000"/>
            <w:tcW w:w="6379" w:type="dxa"/>
          </w:tcPr>
          <w:p w:rsidR="00032670" w:rsidRPr="00032670" w:rsidRDefault="00032670" w:rsidP="00032670">
            <w:pPr>
              <w:jc w:val="right"/>
            </w:pPr>
            <w:r>
              <w:rPr>
                <w:b/>
                <w:bCs/>
                <w:u w:val="single"/>
              </w:rPr>
              <w:t xml:space="preserve">1. </w:t>
            </w:r>
            <w:r>
              <w:t>User clicks the 'Create a Budget' button</w:t>
            </w:r>
          </w:p>
          <w:p w:rsidR="00841927" w:rsidRDefault="00A44AE9" w:rsidP="00B0512C">
            <w:pPr>
              <w:jc w:val="right"/>
            </w:pPr>
            <w:r>
              <w:rPr>
                <w:b/>
                <w:bCs/>
                <w:u w:val="single"/>
              </w:rPr>
              <w:t>2</w:t>
            </w:r>
            <w:r w:rsidR="00841927"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</w:rPr>
              <w:t xml:space="preserve"> </w:t>
            </w:r>
            <w:r>
              <w:t xml:space="preserve"> Insert budget ceiling </w:t>
            </w:r>
          </w:p>
          <w:p w:rsidR="00A44AE9" w:rsidRPr="00A44AE9" w:rsidRDefault="00A44AE9" w:rsidP="00A44AE9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3.</w:t>
            </w:r>
            <w:r>
              <w:rPr>
                <w:b/>
                <w:bCs/>
              </w:rPr>
              <w:t xml:space="preserve"> Select Budget Type (Private, Shared)</w:t>
            </w:r>
          </w:p>
          <w:p w:rsidR="00032670" w:rsidRDefault="00A44AE9" w:rsidP="00B0512C">
            <w:pPr>
              <w:jc w:val="right"/>
              <w:rPr>
                <w:rtl/>
              </w:rPr>
            </w:pPr>
            <w:r>
              <w:rPr>
                <w:b/>
                <w:bCs/>
                <w:u w:val="single"/>
              </w:rPr>
              <w:t>3</w:t>
            </w:r>
            <w:r w:rsidR="00032670">
              <w:rPr>
                <w:b/>
                <w:bCs/>
                <w:u w:val="single"/>
              </w:rPr>
              <w:t>'.</w:t>
            </w:r>
            <w:r w:rsidR="00032670">
              <w:t xml:space="preserve"> Private Budget</w:t>
            </w:r>
          </w:p>
          <w:p w:rsidR="00032670" w:rsidRPr="00032670" w:rsidRDefault="00A44AE9" w:rsidP="00B0512C">
            <w:pPr>
              <w:jc w:val="right"/>
            </w:pPr>
            <w:r>
              <w:rPr>
                <w:b/>
                <w:bCs/>
                <w:u w:val="single"/>
              </w:rPr>
              <w:t>3</w:t>
            </w:r>
            <w:r w:rsidR="00032670">
              <w:rPr>
                <w:b/>
                <w:bCs/>
                <w:u w:val="single"/>
              </w:rPr>
              <w:t>''.</w:t>
            </w:r>
            <w:r w:rsidR="00032670">
              <w:t xml:space="preserve"> Shared Budget - Add other budgeteers</w:t>
            </w:r>
          </w:p>
          <w:p w:rsidR="00032670" w:rsidRDefault="00A44AE9" w:rsidP="00D83F9B">
            <w:pPr>
              <w:jc w:val="right"/>
            </w:pPr>
            <w:r>
              <w:rPr>
                <w:b/>
                <w:bCs/>
                <w:u w:val="single"/>
              </w:rPr>
              <w:t>4</w:t>
            </w:r>
            <w:r w:rsidR="00032670"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 xml:space="preserve"> </w:t>
            </w:r>
            <w:r>
              <w:t xml:space="preserve"> Manage budget </w:t>
            </w:r>
            <w:r w:rsidR="00D83F9B">
              <w:t xml:space="preserve"> tags</w:t>
            </w:r>
            <w:r>
              <w:t>.</w:t>
            </w:r>
          </w:p>
          <w:p w:rsidR="00A44AE9" w:rsidRPr="00A44AE9" w:rsidRDefault="00A44AE9" w:rsidP="00D83F9B">
            <w:pPr>
              <w:jc w:val="right"/>
              <w:rPr>
                <w:rtl/>
              </w:rPr>
            </w:pPr>
            <w:r>
              <w:rPr>
                <w:b/>
                <w:bCs/>
                <w:u w:val="single"/>
              </w:rPr>
              <w:t xml:space="preserve">5. </w:t>
            </w:r>
            <w:r>
              <w:t xml:space="preserve">BudgetBuddy notifies all the budgeteers that are sharing the budget via </w:t>
            </w:r>
            <w:r w:rsidR="00D83F9B">
              <w:t>notifications in site</w:t>
            </w:r>
            <w:r>
              <w:t>, takes the user to new Budget page.</w:t>
            </w:r>
          </w:p>
          <w:p w:rsidR="00342025" w:rsidRPr="00763E1A" w:rsidRDefault="00342025" w:rsidP="00B0512C">
            <w:pPr>
              <w:jc w:val="right"/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 </w:t>
            </w:r>
          </w:p>
        </w:tc>
        <w:tc>
          <w:tcPr>
            <w:tcW w:w="2583" w:type="dxa"/>
          </w:tcPr>
          <w:p w:rsidR="00342025" w:rsidRPr="00B0512C" w:rsidRDefault="00B0512C" w:rsidP="00025C38">
            <w:pPr>
              <w:pStyle w:val="a"/>
              <w:jc w:val="right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rFonts w:hint="cs"/>
                <w:b/>
                <w:bCs/>
                <w:color w:val="auto"/>
                <w:u w:val="none"/>
              </w:rPr>
              <w:t>P</w:t>
            </w:r>
            <w:r w:rsidRPr="00B0512C">
              <w:rPr>
                <w:b/>
                <w:bCs/>
                <w:color w:val="auto"/>
                <w:u w:val="none"/>
              </w:rPr>
              <w:t>rimary success scenario</w:t>
            </w:r>
            <w:r w:rsidR="00A836A6"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3C53EB" w:rsidTr="00025C38">
        <w:trPr>
          <w:cnfStyle w:val="000000100000"/>
        </w:trPr>
        <w:tc>
          <w:tcPr>
            <w:cnfStyle w:val="001000000000"/>
            <w:tcW w:w="6379" w:type="dxa"/>
          </w:tcPr>
          <w:p w:rsidR="003C53EB" w:rsidRDefault="00A44AE9" w:rsidP="00D83F9B">
            <w:pPr>
              <w:jc w:val="right"/>
            </w:pPr>
            <w:r>
              <w:t xml:space="preserve">* - </w:t>
            </w:r>
            <w:r w:rsidR="00D83F9B">
              <w:t>Invalid cookie data</w:t>
            </w:r>
            <w:r>
              <w:t xml:space="preserve"> -&gt; Takes user back to the login screen.</w:t>
            </w:r>
          </w:p>
          <w:p w:rsidR="005F65DB" w:rsidRDefault="00D83F9B" w:rsidP="00A44AE9">
            <w:pPr>
              <w:jc w:val="right"/>
              <w:rPr>
                <w:rtl/>
              </w:rPr>
            </w:pPr>
            <w:r>
              <w:t>3''.</w:t>
            </w:r>
            <w:r w:rsidR="00A44AE9">
              <w:t xml:space="preserve"> - Adding non-existents budgeteers </w:t>
            </w:r>
            <w:r w:rsidR="005F65DB">
              <w:t>:</w:t>
            </w:r>
          </w:p>
          <w:p w:rsidR="005F65DB" w:rsidRPr="00D83F9B" w:rsidRDefault="00A44AE9" w:rsidP="00D83F9B">
            <w:pPr>
              <w:pStyle w:val="ListParagraph"/>
              <w:numPr>
                <w:ilvl w:val="0"/>
                <w:numId w:val="29"/>
              </w:numPr>
              <w:bidi w:val="0"/>
              <w:rPr>
                <w:rFonts w:hint="cs"/>
                <w:rtl/>
              </w:rPr>
            </w:pPr>
            <w:r w:rsidRPr="005F65DB">
              <w:t>Prompt the user with er</w:t>
            </w:r>
            <w:r w:rsidR="005F65DB" w:rsidRPr="005F65DB">
              <w:t xml:space="preserve">ror </w:t>
            </w:r>
          </w:p>
        </w:tc>
        <w:tc>
          <w:tcPr>
            <w:tcW w:w="2583" w:type="dxa"/>
          </w:tcPr>
          <w:p w:rsidR="003C53EB" w:rsidRPr="00B0512C" w:rsidRDefault="00B0512C" w:rsidP="00025C38">
            <w:pPr>
              <w:pStyle w:val="a"/>
              <w:jc w:val="right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Extensions (errors</w:t>
            </w:r>
            <w:r w:rsidRPr="00B0512C">
              <w:rPr>
                <w:rFonts w:cs="Arial"/>
                <w:b/>
                <w:bCs/>
                <w:color w:val="auto"/>
                <w:u w:val="none"/>
                <w:rtl/>
              </w:rPr>
              <w:t>)</w:t>
            </w:r>
          </w:p>
        </w:tc>
      </w:tr>
      <w:tr w:rsidR="003C53EB" w:rsidTr="00025C38">
        <w:tc>
          <w:tcPr>
            <w:cnfStyle w:val="001000000000"/>
            <w:tcW w:w="6379" w:type="dxa"/>
          </w:tcPr>
          <w:p w:rsidR="003C53EB" w:rsidRPr="003C53EB" w:rsidRDefault="005F65DB" w:rsidP="00B0512C">
            <w:pPr>
              <w:jc w:val="right"/>
              <w:rPr>
                <w:rtl/>
              </w:rPr>
            </w:pPr>
            <w:r>
              <w:t>-</w:t>
            </w:r>
          </w:p>
        </w:tc>
        <w:tc>
          <w:tcPr>
            <w:tcW w:w="2583" w:type="dxa"/>
          </w:tcPr>
          <w:p w:rsidR="003C53EB" w:rsidRPr="00B0512C" w:rsidRDefault="00B0512C" w:rsidP="00025C38">
            <w:pPr>
              <w:pStyle w:val="a"/>
              <w:jc w:val="right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Alternative scenarios</w:t>
            </w:r>
          </w:p>
        </w:tc>
      </w:tr>
    </w:tbl>
    <w:p w:rsidR="005F65DB" w:rsidRDefault="005F65DB" w:rsidP="005F65DB">
      <w:pPr>
        <w:pStyle w:val="Heading1"/>
        <w:ind w:left="357"/>
        <w:rPr>
          <w:noProof/>
          <w:rtl/>
        </w:rPr>
      </w:pPr>
      <w:bookmarkStart w:id="2" w:name="_Toc275493958"/>
    </w:p>
    <w:p w:rsidR="005F65DB" w:rsidRDefault="005F65DB" w:rsidP="005F65DB">
      <w:pPr>
        <w:rPr>
          <w:rtl/>
        </w:rPr>
      </w:pPr>
    </w:p>
    <w:p w:rsidR="005F65DB" w:rsidRDefault="005F65DB" w:rsidP="005F65DB">
      <w:pPr>
        <w:rPr>
          <w:rtl/>
        </w:rPr>
      </w:pPr>
    </w:p>
    <w:p w:rsidR="005F65DB" w:rsidRDefault="005F65DB" w:rsidP="005F65DB">
      <w:pPr>
        <w:rPr>
          <w:rtl/>
        </w:rPr>
      </w:pPr>
    </w:p>
    <w:p w:rsidR="005F65DB" w:rsidRDefault="005F65DB" w:rsidP="005F65DB">
      <w:pPr>
        <w:rPr>
          <w:rtl/>
        </w:rPr>
      </w:pPr>
    </w:p>
    <w:p w:rsidR="005F65DB" w:rsidRDefault="005F65DB" w:rsidP="005F65DB">
      <w:pPr>
        <w:rPr>
          <w:rtl/>
        </w:rPr>
      </w:pPr>
    </w:p>
    <w:p w:rsidR="00025C38" w:rsidRDefault="00025C38" w:rsidP="005F65DB"/>
    <w:p w:rsidR="00286C08" w:rsidRDefault="00286C08" w:rsidP="005F65DB">
      <w:pPr>
        <w:rPr>
          <w:rtl/>
        </w:rPr>
      </w:pPr>
    </w:p>
    <w:p w:rsidR="005F65DB" w:rsidRDefault="005F65DB" w:rsidP="005F65DB">
      <w:pPr>
        <w:rPr>
          <w:rtl/>
        </w:rPr>
      </w:pPr>
    </w:p>
    <w:p w:rsidR="001D7650" w:rsidRDefault="001D7650" w:rsidP="005F65DB">
      <w:pPr>
        <w:rPr>
          <w:rtl/>
        </w:rPr>
      </w:pPr>
    </w:p>
    <w:p w:rsidR="001D7650" w:rsidRDefault="001D7650" w:rsidP="005F65DB"/>
    <w:p w:rsidR="001D7650" w:rsidRDefault="001D7650" w:rsidP="005F65DB">
      <w:pPr>
        <w:rPr>
          <w:rtl/>
        </w:rPr>
      </w:pPr>
    </w:p>
    <w:tbl>
      <w:tblPr>
        <w:tblStyle w:val="ColorfulGrid-Accent1"/>
        <w:bidiVisual/>
        <w:tblW w:w="0" w:type="auto"/>
        <w:tblInd w:w="-233" w:type="dxa"/>
        <w:tblLook w:val="04A0"/>
      </w:tblPr>
      <w:tblGrid>
        <w:gridCol w:w="5670"/>
        <w:gridCol w:w="2725"/>
      </w:tblGrid>
      <w:tr w:rsidR="00BA4976" w:rsidTr="00025C38">
        <w:trPr>
          <w:cnfStyle w:val="100000000000"/>
        </w:trPr>
        <w:tc>
          <w:tcPr>
            <w:cnfStyle w:val="001000000000"/>
            <w:tcW w:w="5670" w:type="dxa"/>
          </w:tcPr>
          <w:p w:rsidR="00BA4976" w:rsidRDefault="00BA4976" w:rsidP="00BA4976">
            <w:pPr>
              <w:bidi w:val="0"/>
              <w:rPr>
                <w:rtl/>
              </w:rPr>
            </w:pPr>
            <w:r w:rsidRPr="00246F7F">
              <w:lastRenderedPageBreak/>
              <w:t>Editing Budget Properties</w:t>
            </w:r>
          </w:p>
        </w:tc>
        <w:tc>
          <w:tcPr>
            <w:tcW w:w="2725" w:type="dxa"/>
          </w:tcPr>
          <w:p w:rsidR="00BA4976" w:rsidRPr="00B0512C" w:rsidRDefault="00BA4976" w:rsidP="00C040FD">
            <w:pPr>
              <w:pStyle w:val="a"/>
              <w:ind w:left="360"/>
              <w:jc w:val="right"/>
              <w:cnfStyle w:val="100000000000"/>
              <w:rPr>
                <w:color w:val="auto"/>
                <w:u w:val="none"/>
              </w:rPr>
            </w:pPr>
            <w:r w:rsidRPr="00B0512C">
              <w:rPr>
                <w:color w:val="auto"/>
                <w:u w:val="none"/>
              </w:rPr>
              <w:t>UseCase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Default="00622166" w:rsidP="00CD55B9">
            <w:pPr>
              <w:jc w:val="right"/>
            </w:pPr>
            <w:r>
              <w:t>Budgeteer wants to edit\</w:t>
            </w:r>
            <w:r w:rsidR="00CD55B9">
              <w:t xml:space="preserve">add budgets properties such as </w:t>
            </w:r>
            <w:r>
              <w:t xml:space="preserve"> partners or tags</w:t>
            </w:r>
          </w:p>
        </w:tc>
        <w:tc>
          <w:tcPr>
            <w:tcW w:w="2725" w:type="dxa"/>
          </w:tcPr>
          <w:p w:rsidR="00622166" w:rsidRPr="00B0512C" w:rsidRDefault="00622166" w:rsidP="00C040FD">
            <w:pPr>
              <w:pStyle w:val="a"/>
              <w:ind w:left="360"/>
              <w:jc w:val="right"/>
              <w:cnfStyle w:val="000000100000"/>
              <w:rPr>
                <w:color w:val="auto"/>
                <w:u w:val="none"/>
              </w:rPr>
            </w:pPr>
            <w:r w:rsidRPr="00B0512C">
              <w:rPr>
                <w:b/>
                <w:bCs/>
                <w:color w:val="auto"/>
                <w:u w:val="none"/>
              </w:rPr>
              <w:t>Target</w:t>
            </w:r>
            <w:r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Default="00622166" w:rsidP="009E2750">
            <w:pPr>
              <w:bidi w:val="0"/>
              <w:rPr>
                <w:rtl/>
              </w:rPr>
            </w:pPr>
            <w:r>
              <w:rPr>
                <w:rFonts w:hint="cs"/>
              </w:rPr>
              <w:t>B</w:t>
            </w:r>
            <w:r>
              <w:t>udgetBuddy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 xml:space="preserve">Scope 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Default="00622166" w:rsidP="009E2750">
            <w:pPr>
              <w:bidi w:val="0"/>
            </w:pPr>
            <w:r>
              <w:rPr>
                <w:rFonts w:hint="cs"/>
              </w:rPr>
              <w:t>B</w:t>
            </w:r>
            <w:r>
              <w:t>udget Manager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Level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Default="00622166" w:rsidP="00CD55B9">
            <w:pPr>
              <w:bidi w:val="0"/>
            </w:pPr>
            <w:r>
              <w:t>Budget Manager – Edit or add properties after he defined the budget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000000"/>
              <w:rPr>
                <w:b/>
                <w:bCs/>
                <w:color w:val="auto"/>
                <w:u w:val="none"/>
              </w:rPr>
            </w:pPr>
            <w:r w:rsidRPr="00B0512C">
              <w:rPr>
                <w:rFonts w:hint="cs"/>
                <w:b/>
                <w:bCs/>
                <w:color w:val="auto"/>
                <w:u w:val="none"/>
              </w:rPr>
              <w:t>S</w:t>
            </w:r>
            <w:r w:rsidRPr="00B0512C">
              <w:rPr>
                <w:b/>
                <w:bCs/>
                <w:color w:val="auto"/>
                <w:u w:val="none"/>
              </w:rPr>
              <w:t>takeholder &amp; interests</w:t>
            </w:r>
            <w:r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Default="00CD55B9" w:rsidP="00CD55B9">
            <w:pPr>
              <w:bidi w:val="0"/>
              <w:rPr>
                <w:rtl/>
              </w:rPr>
            </w:pPr>
            <w:r>
              <w:t>Budget Manage</w:t>
            </w:r>
            <w:r w:rsidR="00622166">
              <w:t>r  clicked the ‘Edit Budget  properties’ button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Trigger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Default="00622166" w:rsidP="0010676B">
            <w:pPr>
              <w:bidi w:val="0"/>
            </w:pPr>
            <w:r w:rsidRPr="0010676B">
              <w:t xml:space="preserve">Budget Manager </w:t>
            </w:r>
            <w:r>
              <w:t>has created a budget</w:t>
            </w:r>
          </w:p>
          <w:p w:rsidR="00622166" w:rsidRDefault="00622166" w:rsidP="00646026">
            <w:pPr>
              <w:bidi w:val="0"/>
              <w:rPr>
                <w:rtl/>
              </w:rPr>
            </w:pPr>
            <w:r>
              <w:t>Budget Manager has added a Partner Buddy (optional)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Pre-requisites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Pr="0010676B" w:rsidRDefault="00622166" w:rsidP="00611368">
            <w:pPr>
              <w:bidi w:val="0"/>
              <w:rPr>
                <w:rtl/>
              </w:rPr>
            </w:pPr>
            <w:r>
              <w:t>Budget properties has changed successfully</w:t>
            </w:r>
            <w:r w:rsidR="00020BD7">
              <w:t xml:space="preserve"> and redirect to budgets page. 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</w:rPr>
              <w:t>Successful completion conditions</w:t>
            </w:r>
            <w:r w:rsidRPr="00B0512C">
              <w:rPr>
                <w:rFonts w:cs="Arial"/>
                <w:b/>
                <w:bCs/>
                <w:color w:val="auto"/>
                <w:rtl/>
              </w:rPr>
              <w:t xml:space="preserve"> 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Default="00622166" w:rsidP="006F1ED7">
            <w:pPr>
              <w:bidi w:val="0"/>
              <w:rPr>
                <w:rtl/>
              </w:rPr>
            </w:pPr>
            <w:r>
              <w:rPr>
                <w:rFonts w:hint="cs"/>
              </w:rPr>
              <w:t>B</w:t>
            </w:r>
            <w:r>
              <w:t xml:space="preserve">udget properties has not changed by </w:t>
            </w:r>
            <w:r w:rsidR="00020BD7">
              <w:t xml:space="preserve">Budget Manager </w:t>
            </w:r>
            <w:r>
              <w:t>demands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bidi w:val="0"/>
              <w:cnfStyle w:val="000000000000"/>
              <w:rPr>
                <w:b/>
                <w:bCs/>
                <w:color w:val="auto"/>
                <w:rtl/>
              </w:rPr>
            </w:pPr>
            <w:r w:rsidRPr="00B0512C">
              <w:rPr>
                <w:b/>
                <w:bCs/>
                <w:color w:val="auto"/>
              </w:rPr>
              <w:t>Failure end conditions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Pr="00032670" w:rsidRDefault="00622166" w:rsidP="009E2750">
            <w:pPr>
              <w:bidi w:val="0"/>
            </w:pPr>
            <w:r>
              <w:rPr>
                <w:b/>
                <w:bCs/>
                <w:u w:val="single"/>
              </w:rPr>
              <w:t>1.</w:t>
            </w:r>
            <w:r w:rsidRPr="00376485">
              <w:rPr>
                <w:b/>
                <w:bCs/>
              </w:rPr>
              <w:t xml:space="preserve"> </w:t>
            </w:r>
            <w:r w:rsidR="00020BD7">
              <w:t xml:space="preserve">Budget Manager </w:t>
            </w:r>
            <w:r>
              <w:t>clicks the ‘Edit Budget  properties’ button</w:t>
            </w:r>
          </w:p>
          <w:p w:rsidR="00622166" w:rsidRDefault="00622166" w:rsidP="009E2750">
            <w:pPr>
              <w:bidi w:val="0"/>
            </w:pPr>
            <w:r>
              <w:rPr>
                <w:b/>
                <w:bCs/>
                <w:u w:val="single"/>
              </w:rPr>
              <w:t>2.</w:t>
            </w:r>
            <w:r>
              <w:rPr>
                <w:b/>
                <w:bCs/>
              </w:rPr>
              <w:t xml:space="preserve"> </w:t>
            </w:r>
            <w:r w:rsidR="00020BD7">
              <w:t xml:space="preserve">Budget Manager </w:t>
            </w:r>
            <w:r>
              <w:t>edits properties</w:t>
            </w:r>
          </w:p>
          <w:p w:rsidR="00622166" w:rsidRDefault="00622166" w:rsidP="004D1AC5">
            <w:pPr>
              <w:bidi w:val="0"/>
              <w:ind w:left="720"/>
            </w:pPr>
            <w:r>
              <w:t>2.</w:t>
            </w:r>
            <w:r w:rsidR="004D1AC5">
              <w:t>1</w:t>
            </w:r>
            <w:r>
              <w:t>. Add\Remove Budget’s tags</w:t>
            </w:r>
          </w:p>
          <w:p w:rsidR="004D1AC5" w:rsidRDefault="004D1AC5" w:rsidP="004D1AC5">
            <w:pPr>
              <w:bidi w:val="0"/>
              <w:ind w:left="720"/>
            </w:pPr>
            <w:r>
              <w:t>2.2 . Add\Remove Budgeteers.</w:t>
            </w:r>
          </w:p>
          <w:p w:rsidR="00622166" w:rsidRDefault="00622166" w:rsidP="00020BD7">
            <w:pPr>
              <w:bidi w:val="0"/>
            </w:pPr>
            <w:r>
              <w:rPr>
                <w:b/>
                <w:bCs/>
                <w:u w:val="single"/>
              </w:rPr>
              <w:t>3</w:t>
            </w:r>
            <w:r w:rsidRPr="00160200">
              <w:rPr>
                <w:b/>
                <w:bCs/>
                <w:u w:val="single"/>
              </w:rPr>
              <w:t>.</w:t>
            </w:r>
            <w:r>
              <w:t xml:space="preserve"> Budget Manager</w:t>
            </w:r>
            <w:r w:rsidR="00020BD7">
              <w:t xml:space="preserve"> </w:t>
            </w:r>
            <w:r>
              <w:t xml:space="preserve"> click on ‘</w:t>
            </w:r>
            <w:r w:rsidR="00020BD7">
              <w:t>Submit'</w:t>
            </w:r>
            <w:r>
              <w:t xml:space="preserve"> button</w:t>
            </w:r>
          </w:p>
          <w:p w:rsidR="00622166" w:rsidRPr="003C53EB" w:rsidRDefault="00622166" w:rsidP="00020BD7">
            <w:pPr>
              <w:bidi w:val="0"/>
            </w:pPr>
            <w:r>
              <w:rPr>
                <w:b/>
                <w:bCs/>
                <w:u w:val="single"/>
              </w:rPr>
              <w:t>4.</w:t>
            </w:r>
            <w:r>
              <w:t xml:space="preserve"> </w:t>
            </w:r>
            <w:r w:rsidR="00020BD7">
              <w:t>Redirects to the budget page.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rFonts w:hint="cs"/>
                <w:b/>
                <w:bCs/>
                <w:color w:val="auto"/>
                <w:u w:val="none"/>
              </w:rPr>
              <w:t>P</w:t>
            </w:r>
            <w:r w:rsidRPr="00B0512C">
              <w:rPr>
                <w:b/>
                <w:bCs/>
                <w:color w:val="auto"/>
                <w:u w:val="none"/>
              </w:rPr>
              <w:t>rimary success scenario</w:t>
            </w:r>
            <w:r w:rsidRPr="00B0512C">
              <w:rPr>
                <w:b/>
                <w:bCs/>
                <w:color w:val="auto"/>
                <w:u w:val="none"/>
                <w:rtl/>
              </w:rPr>
              <w:t xml:space="preserve"> 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Pr="0090642C" w:rsidRDefault="00622166" w:rsidP="00020BD7">
            <w:pPr>
              <w:bidi w:val="0"/>
              <w:rPr>
                <w:rtl/>
              </w:rPr>
            </w:pPr>
            <w:r>
              <w:t xml:space="preserve">* - </w:t>
            </w:r>
            <w:r w:rsidR="00020BD7">
              <w:t xml:space="preserve">Invalid cookie data </w:t>
            </w:r>
            <w:r>
              <w:t>-&gt; Takes user back to the login screen.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0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Extensions (errors</w:t>
            </w:r>
            <w:r>
              <w:rPr>
                <w:rFonts w:cs="Arial"/>
                <w:b/>
                <w:bCs/>
                <w:color w:val="auto"/>
                <w:u w:val="none"/>
              </w:rPr>
              <w:t>)</w:t>
            </w:r>
          </w:p>
        </w:tc>
      </w:tr>
      <w:tr w:rsidR="00622166" w:rsidTr="00025C38">
        <w:trPr>
          <w:cnfStyle w:val="000000100000"/>
        </w:trPr>
        <w:tc>
          <w:tcPr>
            <w:cnfStyle w:val="001000000000"/>
            <w:tcW w:w="5670" w:type="dxa"/>
          </w:tcPr>
          <w:p w:rsidR="00622166" w:rsidRPr="003C53EB" w:rsidRDefault="00622166" w:rsidP="009E2750">
            <w:pPr>
              <w:bidi w:val="0"/>
              <w:rPr>
                <w:rtl/>
              </w:rPr>
            </w:pPr>
            <w:r>
              <w:t>-</w:t>
            </w: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100000"/>
              <w:rPr>
                <w:b/>
                <w:bCs/>
                <w:color w:val="auto"/>
                <w:u w:val="none"/>
                <w:rtl/>
              </w:rPr>
            </w:pPr>
            <w:r w:rsidRPr="00B0512C">
              <w:rPr>
                <w:b/>
                <w:bCs/>
                <w:color w:val="auto"/>
                <w:u w:val="none"/>
              </w:rPr>
              <w:t>Alternative scenarios</w:t>
            </w:r>
          </w:p>
        </w:tc>
      </w:tr>
      <w:tr w:rsidR="00622166" w:rsidTr="00025C38">
        <w:tc>
          <w:tcPr>
            <w:cnfStyle w:val="001000000000"/>
            <w:tcW w:w="5670" w:type="dxa"/>
          </w:tcPr>
          <w:p w:rsidR="00622166" w:rsidRPr="003C53EB" w:rsidRDefault="00622166" w:rsidP="009E2750">
            <w:pPr>
              <w:bidi w:val="0"/>
              <w:rPr>
                <w:rtl/>
              </w:rPr>
            </w:pPr>
          </w:p>
        </w:tc>
        <w:tc>
          <w:tcPr>
            <w:tcW w:w="2725" w:type="dxa"/>
          </w:tcPr>
          <w:p w:rsidR="00622166" w:rsidRPr="00B0512C" w:rsidRDefault="00622166" w:rsidP="009E2750">
            <w:pPr>
              <w:pStyle w:val="a"/>
              <w:bidi w:val="0"/>
              <w:cnfStyle w:val="000000000000"/>
              <w:rPr>
                <w:b/>
                <w:bCs/>
                <w:color w:val="auto"/>
                <w:u w:val="none"/>
                <w:rtl/>
              </w:rPr>
            </w:pPr>
          </w:p>
        </w:tc>
      </w:tr>
    </w:tbl>
    <w:p w:rsidR="005F65DB" w:rsidRDefault="005F65DB" w:rsidP="005F65DB"/>
    <w:p w:rsidR="00B01F9A" w:rsidRDefault="00B01F9A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  <w:rtl/>
        </w:rPr>
      </w:pPr>
    </w:p>
    <w:p w:rsidR="004D1AC5" w:rsidRDefault="004D1AC5" w:rsidP="005F65DB">
      <w:pPr>
        <w:rPr>
          <w:rFonts w:hint="cs"/>
        </w:rPr>
      </w:pPr>
    </w:p>
    <w:p w:rsidR="00B01F9A" w:rsidRPr="005F65DB" w:rsidRDefault="00B01F9A" w:rsidP="005F65DB">
      <w:pPr>
        <w:rPr>
          <w:rtl/>
        </w:rPr>
      </w:pPr>
    </w:p>
    <w:p w:rsidR="005F65DB" w:rsidRPr="005F65DB" w:rsidRDefault="005202FE" w:rsidP="00B01F9A">
      <w:pPr>
        <w:pStyle w:val="Heading1"/>
        <w:numPr>
          <w:ilvl w:val="0"/>
          <w:numId w:val="6"/>
        </w:numPr>
        <w:bidi w:val="0"/>
        <w:ind w:left="357" w:hanging="357"/>
        <w:rPr>
          <w:noProof/>
        </w:rPr>
      </w:pPr>
      <w:r>
        <w:rPr>
          <w:noProof/>
        </w:rPr>
        <w:lastRenderedPageBreak/>
        <w:t>User</w:t>
      </w:r>
      <w:r w:rsidR="00F92E2B">
        <w:rPr>
          <w:noProof/>
        </w:rPr>
        <w:t xml:space="preserve"> </w:t>
      </w:r>
      <w:r>
        <w:rPr>
          <w:noProof/>
        </w:rPr>
        <w:t>Stories</w:t>
      </w:r>
      <w:bookmarkEnd w:id="2"/>
    </w:p>
    <w:p w:rsidR="0012383B" w:rsidRDefault="00D9482B" w:rsidP="0012383B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</w:p>
    <w:tbl>
      <w:tblPr>
        <w:tblStyle w:val="ColorfulGrid-Accent1"/>
        <w:bidiVisual/>
        <w:tblW w:w="11070" w:type="dxa"/>
        <w:tblInd w:w="-1306" w:type="dxa"/>
        <w:tblLook w:val="04A0"/>
      </w:tblPr>
      <w:tblGrid>
        <w:gridCol w:w="4728"/>
        <w:gridCol w:w="3415"/>
        <w:gridCol w:w="2927"/>
      </w:tblGrid>
      <w:tr w:rsidR="009178D6" w:rsidTr="00774103">
        <w:trPr>
          <w:cnfStyle w:val="100000000000"/>
        </w:trPr>
        <w:tc>
          <w:tcPr>
            <w:cnfStyle w:val="001000000000"/>
            <w:tcW w:w="4728" w:type="dxa"/>
          </w:tcPr>
          <w:p w:rsidR="00430CF5" w:rsidRPr="00076539" w:rsidRDefault="00F904FE" w:rsidP="00430CF5">
            <w:pPr>
              <w:bidi w:val="0"/>
              <w:rPr>
                <w:color w:val="auto"/>
              </w:rPr>
            </w:pPr>
            <w:r w:rsidRPr="00076539">
              <w:rPr>
                <w:color w:val="auto"/>
              </w:rPr>
              <w:t>Description</w:t>
            </w:r>
          </w:p>
        </w:tc>
        <w:tc>
          <w:tcPr>
            <w:tcW w:w="3415" w:type="dxa"/>
          </w:tcPr>
          <w:p w:rsidR="00430CF5" w:rsidRDefault="00F904FE" w:rsidP="00430CF5">
            <w:pPr>
              <w:bidi w:val="0"/>
              <w:cnfStyle w:val="100000000000"/>
            </w:pPr>
            <w:r>
              <w:t>Story</w:t>
            </w:r>
          </w:p>
        </w:tc>
        <w:tc>
          <w:tcPr>
            <w:tcW w:w="2927" w:type="dxa"/>
          </w:tcPr>
          <w:p w:rsidR="00430CF5" w:rsidRPr="00B0512C" w:rsidRDefault="00430CF5" w:rsidP="00430CF5">
            <w:pPr>
              <w:pStyle w:val="a"/>
              <w:bidi w:val="0"/>
              <w:ind w:left="360"/>
              <w:cnfStyle w:val="100000000000"/>
              <w:rPr>
                <w:color w:val="auto"/>
                <w:u w:val="none"/>
              </w:rPr>
            </w:pP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001AED" w:rsidRPr="00BA4976" w:rsidRDefault="00001AED" w:rsidP="00001AED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person who would like to keep track of his expenses,</w:t>
            </w:r>
          </w:p>
          <w:p w:rsidR="00001AED" w:rsidRPr="00BA4976" w:rsidRDefault="00001AED" w:rsidP="00001AED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I </w:t>
            </w:r>
            <w:r w:rsidR="009514B1" w:rsidRPr="00BA4976">
              <w:rPr>
                <w:color w:val="auto"/>
              </w:rPr>
              <w:t>want to register</w:t>
            </w:r>
            <w:r w:rsidRPr="00BA4976">
              <w:rPr>
                <w:color w:val="auto"/>
              </w:rPr>
              <w:t>,</w:t>
            </w:r>
          </w:p>
          <w:p w:rsidR="00001AED" w:rsidRPr="00BA4976" w:rsidRDefault="00001AED" w:rsidP="00001AED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So that I can utilize the service</w:t>
            </w:r>
            <w:r w:rsidR="00E977FD" w:rsidRPr="00BA4976">
              <w:rPr>
                <w:color w:val="auto"/>
              </w:rPr>
              <w:t xml:space="preserve"> and become a budgeteer</w:t>
            </w:r>
            <w:r w:rsidRPr="00BA4976">
              <w:rPr>
                <w:color w:val="auto"/>
              </w:rPr>
              <w:t>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BA4976" w:rsidRPr="00BA4976" w:rsidRDefault="00295C27" w:rsidP="00295C27">
            <w:pPr>
              <w:bidi w:val="0"/>
              <w:cnfStyle w:val="000000100000"/>
              <w:rPr>
                <w:color w:val="auto"/>
              </w:rPr>
            </w:pPr>
            <w:r w:rsidRPr="00BA4976">
              <w:rPr>
                <w:color w:val="auto"/>
              </w:rPr>
              <w:t>Register</w:t>
            </w:r>
          </w:p>
          <w:p w:rsidR="00BA4976" w:rsidRPr="00BA4976" w:rsidRDefault="00BA4976" w:rsidP="00BA4976">
            <w:pPr>
              <w:bidi w:val="0"/>
              <w:cnfStyle w:val="000000100000"/>
              <w:rPr>
                <w:color w:val="auto"/>
              </w:rPr>
            </w:pPr>
          </w:p>
          <w:p w:rsidR="00BA4976" w:rsidRPr="00BA4976" w:rsidRDefault="00BA4976" w:rsidP="00BA4976">
            <w:pPr>
              <w:bidi w:val="0"/>
              <w:cnfStyle w:val="000000100000"/>
              <w:rPr>
                <w:color w:val="auto"/>
              </w:rPr>
            </w:pPr>
          </w:p>
          <w:p w:rsidR="00430CF5" w:rsidRPr="00BA4976" w:rsidRDefault="00430CF5" w:rsidP="00BA4976">
            <w:pPr>
              <w:bidi w:val="0"/>
              <w:ind w:firstLine="720"/>
              <w:cnfStyle w:val="000000100000"/>
              <w:rPr>
                <w:color w:val="auto"/>
              </w:rPr>
            </w:pP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430CF5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 xml:space="preserve">US1 </w:t>
            </w:r>
          </w:p>
        </w:tc>
      </w:tr>
      <w:tr w:rsidR="00E977FD" w:rsidTr="00BA4976"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budgeteer,</w:t>
            </w:r>
          </w:p>
          <w:p w:rsidR="00430CF5" w:rsidRPr="00BA4976" w:rsidRDefault="00E977FD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access my account,</w:t>
            </w:r>
          </w:p>
          <w:p w:rsidR="00E977FD" w:rsidRPr="00BA4976" w:rsidRDefault="00E977FD" w:rsidP="00E977FD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>So that I can access my existing budgets and/or create new ones.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BA4976" w:rsidRPr="00BA4976" w:rsidRDefault="00295C27" w:rsidP="00BA4976">
            <w:pPr>
              <w:tabs>
                <w:tab w:val="center" w:pos="1599"/>
              </w:tabs>
              <w:bidi w:val="0"/>
              <w:cnfStyle w:val="000000000000"/>
              <w:rPr>
                <w:color w:val="auto"/>
              </w:rPr>
            </w:pPr>
            <w:r w:rsidRPr="00BA4976">
              <w:rPr>
                <w:color w:val="auto"/>
              </w:rPr>
              <w:t>Login</w:t>
            </w:r>
            <w:r w:rsidR="00BA4976" w:rsidRPr="00BA4976">
              <w:rPr>
                <w:color w:val="auto"/>
              </w:rPr>
              <w:tab/>
            </w:r>
          </w:p>
          <w:p w:rsidR="00430CF5" w:rsidRPr="00BA4976" w:rsidRDefault="00430CF5" w:rsidP="00BA4976">
            <w:pPr>
              <w:bidi w:val="0"/>
              <w:jc w:val="center"/>
              <w:cnfStyle w:val="000000000000"/>
              <w:rPr>
                <w:color w:val="auto"/>
              </w:rPr>
            </w:pP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295C27" w:rsidP="00430CF5">
            <w:pPr>
              <w:pStyle w:val="a"/>
              <w:bidi w:val="0"/>
              <w:cnfStyle w:val="0000000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US2</w:t>
            </w: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 who would like to manage his expenses for a specific occasion,</w:t>
            </w:r>
          </w:p>
          <w:p w:rsidR="00BA4976" w:rsidRDefault="00E977FD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create a budget</w:t>
            </w:r>
            <w:r w:rsidR="00BA4976">
              <w:rPr>
                <w:color w:val="auto"/>
              </w:rPr>
              <w:t>,</w:t>
            </w:r>
          </w:p>
          <w:p w:rsidR="00430CF5" w:rsidRPr="00BA4976" w:rsidRDefault="00BA4976" w:rsidP="00BA4976">
            <w:pPr>
              <w:bidi w:val="0"/>
              <w:rPr>
                <w:color w:val="auto"/>
              </w:rPr>
            </w:pPr>
            <w:r>
              <w:rPr>
                <w:color w:val="auto"/>
              </w:rPr>
              <w:t xml:space="preserve"> S</w:t>
            </w:r>
            <w:r w:rsidR="00E977FD" w:rsidRPr="00BA4976">
              <w:rPr>
                <w:color w:val="auto"/>
              </w:rPr>
              <w:t>o that I can keep track of related expenses.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100000"/>
              <w:rPr>
                <w:color w:val="auto"/>
              </w:rPr>
            </w:pPr>
            <w:r w:rsidRPr="00BA4976">
              <w:rPr>
                <w:color w:val="auto"/>
              </w:rPr>
              <w:t>Create a Budget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295C27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US3</w:t>
            </w:r>
          </w:p>
        </w:tc>
      </w:tr>
      <w:tr w:rsidR="00E977FD" w:rsidTr="00BA4976">
        <w:trPr>
          <w:trHeight w:val="359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E977FD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 who would like to get information regarding a budget he is a member of,</w:t>
            </w:r>
          </w:p>
          <w:p w:rsidR="00E977FD" w:rsidRPr="00BA4976" w:rsidRDefault="00E977FD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want to access that budget, </w:t>
            </w:r>
          </w:p>
          <w:p w:rsidR="00E977FD" w:rsidRPr="00BA4976" w:rsidRDefault="00E977FD" w:rsidP="00E977FD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So that I can get a detailed information about the expenses, and a graphical representation of those expenses.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BA4976" w:rsidRPr="00BA4976" w:rsidRDefault="00295C27" w:rsidP="00430CF5">
            <w:pPr>
              <w:bidi w:val="0"/>
              <w:cnfStyle w:val="000000000000"/>
              <w:rPr>
                <w:color w:val="auto"/>
              </w:rPr>
            </w:pPr>
            <w:r w:rsidRPr="00BA4976">
              <w:rPr>
                <w:color w:val="auto"/>
              </w:rPr>
              <w:t>View a budget</w:t>
            </w:r>
          </w:p>
          <w:p w:rsidR="00BA4976" w:rsidRPr="00BA4976" w:rsidRDefault="00BA4976" w:rsidP="00BA4976">
            <w:pPr>
              <w:bidi w:val="0"/>
              <w:cnfStyle w:val="000000000000"/>
              <w:rPr>
                <w:color w:val="auto"/>
              </w:rPr>
            </w:pPr>
          </w:p>
          <w:p w:rsidR="00BA4976" w:rsidRPr="00BA4976" w:rsidRDefault="00BA4976" w:rsidP="00BA4976">
            <w:pPr>
              <w:bidi w:val="0"/>
              <w:cnfStyle w:val="000000000000"/>
              <w:rPr>
                <w:color w:val="auto"/>
              </w:rPr>
            </w:pPr>
          </w:p>
          <w:p w:rsidR="00430CF5" w:rsidRPr="00BA4976" w:rsidRDefault="00430CF5" w:rsidP="00BA4976">
            <w:pPr>
              <w:bidi w:val="0"/>
              <w:jc w:val="center"/>
              <w:cnfStyle w:val="000000000000"/>
              <w:rPr>
                <w:color w:val="auto"/>
              </w:rPr>
            </w:pP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000000"/>
              <w:rPr>
                <w:b/>
                <w:bCs/>
                <w:color w:val="FFFFFF" w:themeColor="background1"/>
                <w:u w:val="none"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US4</w:t>
            </w: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clumsy budgeteer who forgot his password,</w:t>
            </w:r>
          </w:p>
          <w:p w:rsidR="00E977FD" w:rsidRPr="00BA4976" w:rsidRDefault="00E977FD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want to use the service functionality of recovering lost password, </w:t>
            </w:r>
          </w:p>
          <w:p w:rsidR="00430CF5" w:rsidRPr="00BA4976" w:rsidRDefault="00E977FD" w:rsidP="00E977FD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>So that I can log back in.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1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Forget Password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US5</w:t>
            </w:r>
          </w:p>
        </w:tc>
      </w:tr>
      <w:tr w:rsidR="00E977FD" w:rsidTr="00BA4976"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curious budgeteer who want to learn more information about the company, or get help on how to properly use the service,</w:t>
            </w:r>
          </w:p>
          <w:p w:rsidR="00BA4976" w:rsidRDefault="00E977FD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navigate the site,</w:t>
            </w:r>
          </w:p>
          <w:p w:rsidR="00430CF5" w:rsidRPr="00BA4976" w:rsidRDefault="00E977FD" w:rsidP="00BA4976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 xml:space="preserve"> </w:t>
            </w:r>
            <w:r w:rsidR="00BA4976">
              <w:rPr>
                <w:color w:val="auto"/>
              </w:rPr>
              <w:t>S</w:t>
            </w:r>
            <w:r w:rsidRPr="00BA4976">
              <w:rPr>
                <w:color w:val="auto"/>
              </w:rPr>
              <w:t>o that I get the information I want.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0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Site navigation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0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US6</w:t>
            </w: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E977FD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</w:t>
            </w:r>
            <w:r w:rsidR="0000624B" w:rsidRPr="00BA4976">
              <w:rPr>
                <w:color w:val="auto"/>
              </w:rPr>
              <w:t xml:space="preserve"> logged in budgeteer who finished using the service,</w:t>
            </w:r>
          </w:p>
          <w:p w:rsidR="00BA4976" w:rsidRDefault="0000624B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want to finish the session,</w:t>
            </w:r>
          </w:p>
          <w:p w:rsidR="00430CF5" w:rsidRPr="00BA4976" w:rsidRDefault="0000624B" w:rsidP="00BA4976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 xml:space="preserve"> So that I can be sure nobody else will use my user.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1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Logout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US7</w:t>
            </w:r>
          </w:p>
        </w:tc>
      </w:tr>
      <w:tr w:rsidR="00E977FD" w:rsidTr="00BA4976"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9178D6" w:rsidP="00430CF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budgeteer,</w:t>
            </w:r>
          </w:p>
          <w:p w:rsidR="00BA4976" w:rsidRDefault="009178D6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invite a friend,</w:t>
            </w:r>
          </w:p>
          <w:p w:rsidR="00430CF5" w:rsidRPr="00BA4976" w:rsidRDefault="009178D6" w:rsidP="00BA4976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 xml:space="preserve"> </w:t>
            </w:r>
            <w:r w:rsidR="00BA4976">
              <w:rPr>
                <w:color w:val="auto"/>
              </w:rPr>
              <w:t>S</w:t>
            </w:r>
            <w:r w:rsidRPr="00BA4976">
              <w:rPr>
                <w:color w:val="auto"/>
              </w:rPr>
              <w:t>o that I can share a budget with him.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0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Invite a Friend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bidi w:val="0"/>
              <w:cnfStyle w:val="000000000000"/>
              <w:rPr>
                <w:b/>
                <w:bCs/>
                <w:color w:val="FFFFFF" w:themeColor="background1"/>
                <w:rtl/>
              </w:rPr>
            </w:pPr>
            <w:r w:rsidRPr="005443D0">
              <w:rPr>
                <w:b/>
                <w:bCs/>
                <w:color w:val="FFFFFF" w:themeColor="background1"/>
              </w:rPr>
              <w:t>US8</w:t>
            </w: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9178D6" w:rsidP="00005E51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 Manager Or Partner</w:t>
            </w:r>
            <w:r w:rsidR="00BA4976">
              <w:rPr>
                <w:color w:val="auto"/>
              </w:rPr>
              <w:t>,</w:t>
            </w:r>
          </w:p>
          <w:p w:rsidR="00BA4976" w:rsidRDefault="009178D6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set up the budget properties, </w:t>
            </w:r>
          </w:p>
          <w:p w:rsidR="00430CF5" w:rsidRPr="00BA4976" w:rsidRDefault="00BA4976" w:rsidP="00BA4976">
            <w:pPr>
              <w:bidi w:val="0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DC1506" w:rsidRPr="00BA4976">
              <w:rPr>
                <w:color w:val="auto"/>
              </w:rPr>
              <w:t>o that I can change the budget behavior</w:t>
            </w:r>
            <w:r>
              <w:rPr>
                <w:color w:val="auto"/>
              </w:rPr>
              <w:t>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295C27" w:rsidP="00430CF5">
            <w:pPr>
              <w:bidi w:val="0"/>
              <w:cnfStyle w:val="000000100000"/>
              <w:rPr>
                <w:color w:val="auto"/>
              </w:rPr>
            </w:pPr>
            <w:r w:rsidRPr="00BA4976">
              <w:rPr>
                <w:color w:val="auto"/>
              </w:rPr>
              <w:t>Edit Properties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US9</w:t>
            </w:r>
          </w:p>
        </w:tc>
      </w:tr>
      <w:tr w:rsidR="00E977FD" w:rsidTr="00BA4976"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DC1506" w:rsidP="00DC150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 Manager Or Partner</w:t>
            </w:r>
            <w:r w:rsidR="00BA4976">
              <w:rPr>
                <w:color w:val="auto"/>
              </w:rPr>
              <w:t>,</w:t>
            </w:r>
          </w:p>
          <w:p w:rsidR="00BA4976" w:rsidRDefault="00DC1506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edit entries in the budget,</w:t>
            </w:r>
          </w:p>
          <w:p w:rsidR="00430CF5" w:rsidRPr="00BA4976" w:rsidRDefault="00DC1506" w:rsidP="00BA4976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 xml:space="preserve"> </w:t>
            </w:r>
            <w:r w:rsidR="00BA4976">
              <w:rPr>
                <w:color w:val="auto"/>
              </w:rPr>
              <w:t>S</w:t>
            </w:r>
            <w:r w:rsidRPr="00BA4976">
              <w:rPr>
                <w:color w:val="auto"/>
              </w:rPr>
              <w:t>o that I can set the budget to be more dynamically and informative</w:t>
            </w:r>
            <w:r w:rsidR="00BA4976">
              <w:rPr>
                <w:color w:val="auto"/>
              </w:rPr>
              <w:t>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5438A1" w:rsidP="00430CF5">
            <w:pPr>
              <w:bidi w:val="0"/>
              <w:cnfStyle w:val="0000000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Edit entries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0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US10</w:t>
            </w:r>
          </w:p>
        </w:tc>
      </w:tr>
      <w:tr w:rsidR="00E977FD" w:rsidTr="00774103">
        <w:trPr>
          <w:cnfStyle w:val="000000100000"/>
        </w:trPr>
        <w:tc>
          <w:tcPr>
            <w:cnfStyle w:val="001000000000"/>
            <w:tcW w:w="4728" w:type="dxa"/>
            <w:shd w:val="clear" w:color="auto" w:fill="95B3D7" w:themeFill="accent1" w:themeFillTint="99"/>
          </w:tcPr>
          <w:p w:rsidR="00BA4976" w:rsidRDefault="00DC1506" w:rsidP="00EB1D15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>As a budgeteer Manager</w:t>
            </w:r>
            <w:r w:rsidR="00BA4976">
              <w:rPr>
                <w:color w:val="auto"/>
              </w:rPr>
              <w:t>,</w:t>
            </w:r>
          </w:p>
          <w:p w:rsidR="00BA4976" w:rsidRDefault="00DC1506" w:rsidP="00BA4976">
            <w:pPr>
              <w:bidi w:val="0"/>
              <w:rPr>
                <w:color w:val="auto"/>
              </w:rPr>
            </w:pPr>
            <w:r w:rsidRPr="00BA4976">
              <w:rPr>
                <w:color w:val="auto"/>
              </w:rPr>
              <w:t xml:space="preserve"> I would like to share the access of the budget,</w:t>
            </w:r>
          </w:p>
          <w:p w:rsidR="00430CF5" w:rsidRPr="00BA4976" w:rsidRDefault="00DC1506" w:rsidP="00BA4976">
            <w:pPr>
              <w:bidi w:val="0"/>
              <w:rPr>
                <w:color w:val="auto"/>
                <w:rtl/>
              </w:rPr>
            </w:pPr>
            <w:r w:rsidRPr="00BA4976">
              <w:rPr>
                <w:color w:val="auto"/>
              </w:rPr>
              <w:t xml:space="preserve"> </w:t>
            </w:r>
            <w:r w:rsidR="00BA4976">
              <w:rPr>
                <w:color w:val="auto"/>
              </w:rPr>
              <w:t>S</w:t>
            </w:r>
            <w:r w:rsidRPr="00BA4976">
              <w:rPr>
                <w:color w:val="auto"/>
              </w:rPr>
              <w:t>o that I can let more budge</w:t>
            </w:r>
            <w:r w:rsidR="00C75E7F" w:rsidRPr="00BA4976">
              <w:rPr>
                <w:color w:val="auto"/>
              </w:rPr>
              <w:t>teer</w:t>
            </w:r>
            <w:r w:rsidR="00EB1D15" w:rsidRPr="00BA4976">
              <w:rPr>
                <w:color w:val="auto"/>
              </w:rPr>
              <w:t xml:space="preserve">s who wants </w:t>
            </w:r>
            <w:r w:rsidRPr="00BA4976">
              <w:rPr>
                <w:color w:val="auto"/>
              </w:rPr>
              <w:t xml:space="preserve">to participate </w:t>
            </w:r>
            <w:r w:rsidR="00EB1D15" w:rsidRPr="00BA4976">
              <w:rPr>
                <w:color w:val="auto"/>
              </w:rPr>
              <w:t xml:space="preserve">in </w:t>
            </w:r>
            <w:r w:rsidR="00C75E7F" w:rsidRPr="00BA4976">
              <w:rPr>
                <w:color w:val="auto"/>
              </w:rPr>
              <w:t>the</w:t>
            </w:r>
            <w:r w:rsidRPr="00BA4976">
              <w:rPr>
                <w:color w:val="auto"/>
              </w:rPr>
              <w:t xml:space="preserve"> budget.</w:t>
            </w:r>
          </w:p>
        </w:tc>
        <w:tc>
          <w:tcPr>
            <w:tcW w:w="3415" w:type="dxa"/>
            <w:shd w:val="clear" w:color="auto" w:fill="95B3D7" w:themeFill="accent1" w:themeFillTint="99"/>
          </w:tcPr>
          <w:p w:rsidR="00430CF5" w:rsidRPr="00BA4976" w:rsidRDefault="005438A1" w:rsidP="00430CF5">
            <w:pPr>
              <w:bidi w:val="0"/>
              <w:cnfStyle w:val="000000100000"/>
              <w:rPr>
                <w:color w:val="auto"/>
                <w:rtl/>
              </w:rPr>
            </w:pPr>
            <w:r w:rsidRPr="00BA4976">
              <w:rPr>
                <w:color w:val="auto"/>
              </w:rPr>
              <w:t>Add\Remove Budgeteers</w:t>
            </w:r>
          </w:p>
        </w:tc>
        <w:tc>
          <w:tcPr>
            <w:tcW w:w="2927" w:type="dxa"/>
            <w:shd w:val="clear" w:color="auto" w:fill="365F91" w:themeFill="accent1" w:themeFillShade="BF"/>
          </w:tcPr>
          <w:p w:rsidR="00430CF5" w:rsidRPr="005443D0" w:rsidRDefault="001108BA" w:rsidP="00430CF5">
            <w:pPr>
              <w:pStyle w:val="a"/>
              <w:bidi w:val="0"/>
              <w:cnfStyle w:val="000000100000"/>
              <w:rPr>
                <w:b/>
                <w:bCs/>
                <w:color w:val="FFFFFF" w:themeColor="background1"/>
                <w:u w:val="none"/>
                <w:rtl/>
              </w:rPr>
            </w:pPr>
            <w:r w:rsidRPr="005443D0">
              <w:rPr>
                <w:b/>
                <w:bCs/>
                <w:color w:val="FFFFFF" w:themeColor="background1"/>
                <w:u w:val="none"/>
              </w:rPr>
              <w:t>US11</w:t>
            </w:r>
          </w:p>
        </w:tc>
      </w:tr>
    </w:tbl>
    <w:p w:rsidR="007B3D68" w:rsidRPr="008E3AD0" w:rsidRDefault="007B3D68" w:rsidP="007B3D68">
      <w:pPr>
        <w:pStyle w:val="Heading1"/>
        <w:bidi w:val="0"/>
        <w:spacing w:line="240" w:lineRule="auto"/>
        <w:rPr>
          <w:sz w:val="36"/>
          <w:szCs w:val="36"/>
        </w:rPr>
      </w:pPr>
      <w:r w:rsidRPr="008E3AD0">
        <w:rPr>
          <w:sz w:val="36"/>
          <w:szCs w:val="36"/>
        </w:rPr>
        <w:lastRenderedPageBreak/>
        <w:t>4</w:t>
      </w:r>
      <w:r>
        <w:rPr>
          <w:sz w:val="36"/>
          <w:szCs w:val="36"/>
        </w:rPr>
        <w:t>.</w:t>
      </w:r>
      <w:r w:rsidRPr="008E3AD0">
        <w:rPr>
          <w:sz w:val="36"/>
          <w:szCs w:val="36"/>
        </w:rPr>
        <w:tab/>
        <w:t>Requirements</w:t>
      </w:r>
    </w:p>
    <w:p w:rsidR="007B3D68" w:rsidRPr="006916CA" w:rsidRDefault="007B3D68" w:rsidP="007B3D68">
      <w:pPr>
        <w:pStyle w:val="Heading1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4.1</w:t>
      </w:r>
      <w:r w:rsidRPr="006E7AEA">
        <w:rPr>
          <w:sz w:val="24"/>
          <w:szCs w:val="24"/>
        </w:rPr>
        <w:tab/>
      </w:r>
      <w:r>
        <w:rPr>
          <w:sz w:val="24"/>
          <w:szCs w:val="24"/>
        </w:rPr>
        <w:t>Requirements</w:t>
      </w:r>
    </w:p>
    <w:p w:rsidR="007B3D68" w:rsidRDefault="007B3D68" w:rsidP="007B3D68">
      <w:pPr>
        <w:pStyle w:val="ListParagraph"/>
        <w:numPr>
          <w:ilvl w:val="0"/>
          <w:numId w:val="33"/>
        </w:numPr>
        <w:bidi w:val="0"/>
        <w:spacing w:after="0"/>
      </w:pPr>
      <w:r>
        <w:t>Internet access</w:t>
      </w:r>
    </w:p>
    <w:p w:rsidR="007B3D68" w:rsidRDefault="007B3D68" w:rsidP="007B3D68">
      <w:pPr>
        <w:pStyle w:val="ListParagraph"/>
        <w:numPr>
          <w:ilvl w:val="0"/>
          <w:numId w:val="33"/>
        </w:numPr>
        <w:bidi w:val="0"/>
        <w:spacing w:after="0"/>
      </w:pPr>
      <w:r>
        <w:t>Web browser</w:t>
      </w:r>
    </w:p>
    <w:p w:rsidR="007B3D68" w:rsidRDefault="007B3D68" w:rsidP="007B3D68">
      <w:pPr>
        <w:pStyle w:val="Heading1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4.2</w:t>
      </w:r>
      <w:r w:rsidRPr="006E7AEA">
        <w:rPr>
          <w:sz w:val="24"/>
          <w:szCs w:val="24"/>
        </w:rPr>
        <w:tab/>
      </w:r>
      <w:r>
        <w:rPr>
          <w:sz w:val="24"/>
          <w:szCs w:val="24"/>
        </w:rPr>
        <w:t>Hardware Requirements</w:t>
      </w:r>
    </w:p>
    <w:p w:rsidR="007B3D68" w:rsidRPr="00382C89" w:rsidRDefault="007B3D68" w:rsidP="007B3D68">
      <w:pPr>
        <w:bidi w:val="0"/>
        <w:rPr>
          <w:rtl/>
        </w:rPr>
      </w:pPr>
      <w:r>
        <w:tab/>
        <w:t>No Hardware Requirements.</w:t>
      </w:r>
    </w:p>
    <w:p w:rsidR="007B3D68" w:rsidRDefault="007B3D68" w:rsidP="007B3D68">
      <w:pPr>
        <w:pStyle w:val="Heading1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4.3</w:t>
      </w:r>
      <w:r w:rsidRPr="006E7AEA">
        <w:rPr>
          <w:sz w:val="24"/>
          <w:szCs w:val="24"/>
        </w:rPr>
        <w:tab/>
      </w:r>
      <w:r>
        <w:rPr>
          <w:sz w:val="24"/>
          <w:szCs w:val="24"/>
        </w:rPr>
        <w:t>Prototype</w:t>
      </w:r>
    </w:p>
    <w:p w:rsidR="007B3D68" w:rsidRDefault="007B3D68" w:rsidP="007B3D68">
      <w:pPr>
        <w:bidi w:val="0"/>
      </w:pPr>
      <w:r>
        <w:tab/>
        <w:t xml:space="preserve">Link: </w:t>
      </w:r>
      <w:hyperlink r:id="rId10" w:history="1">
        <w:proofErr w:type="spellStart"/>
        <w:r w:rsidRPr="00221E0B">
          <w:rPr>
            <w:rStyle w:val="Hyperlink"/>
          </w:rPr>
          <w:t>ProtoType</w:t>
        </w:r>
        <w:proofErr w:type="spellEnd"/>
      </w:hyperlink>
    </w:p>
    <w:p w:rsidR="00D63368" w:rsidRDefault="00D63368" w:rsidP="00D63368">
      <w:pPr>
        <w:bidi w:val="0"/>
      </w:pPr>
      <w:r>
        <w:tab/>
        <w:t xml:space="preserve">Budgets panel: </w:t>
      </w:r>
      <w:hyperlink r:id="rId11" w:anchor="!budgets/c1kpk" w:history="1">
        <w:r w:rsidRPr="00D63368">
          <w:rPr>
            <w:rStyle w:val="Hyperlink"/>
          </w:rPr>
          <w:t>Budget panel</w:t>
        </w:r>
      </w:hyperlink>
    </w:p>
    <w:p w:rsidR="00D63368" w:rsidRDefault="00D63368" w:rsidP="00D63368">
      <w:pPr>
        <w:bidi w:val="0"/>
      </w:pPr>
      <w:r>
        <w:tab/>
        <w:t xml:space="preserve">Add\edit budget: </w:t>
      </w:r>
      <w:hyperlink r:id="rId12" w:anchor="!editview-budget/c21y1" w:history="1">
        <w:r w:rsidRPr="00D63368">
          <w:rPr>
            <w:rStyle w:val="Hyperlink"/>
          </w:rPr>
          <w:t>Add/Edit budget</w:t>
        </w:r>
      </w:hyperlink>
    </w:p>
    <w:p w:rsidR="007B3D68" w:rsidRDefault="007B3D68" w:rsidP="007B3D6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286C08" w:rsidRDefault="00286C08" w:rsidP="00286C08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:rsidR="005954D8" w:rsidRDefault="005954D8" w:rsidP="005954D8">
      <w:pPr>
        <w:pStyle w:val="Title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Heading1"/>
        <w:rPr>
          <w:rtl/>
        </w:rPr>
      </w:pPr>
      <w:bookmarkStart w:id="3" w:name="_Toc275434982"/>
      <w:bookmarkStart w:id="4" w:name="_Toc275493968"/>
      <w:r>
        <w:rPr>
          <w:rFonts w:hint="cs"/>
          <w:rtl/>
        </w:rPr>
        <w:t>תוכן</w:t>
      </w:r>
      <w:bookmarkEnd w:id="3"/>
      <w:bookmarkEnd w:id="4"/>
    </w:p>
    <w:tbl>
      <w:tblPr>
        <w:tblStyle w:val="TableGrid"/>
        <w:bidiVisual/>
        <w:tblW w:w="0" w:type="auto"/>
        <w:tblLook w:val="04A0"/>
      </w:tblPr>
      <w:tblGrid>
        <w:gridCol w:w="2318"/>
        <w:gridCol w:w="6204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Heading1"/>
        <w:rPr>
          <w:rtl/>
        </w:rPr>
      </w:pPr>
      <w:bookmarkStart w:id="5" w:name="_Toc275434983"/>
      <w:bookmarkStart w:id="6" w:name="_Toc275493969"/>
      <w:r>
        <w:rPr>
          <w:rFonts w:hint="cs"/>
          <w:rtl/>
        </w:rPr>
        <w:t>נקודות שעלו בסקר</w:t>
      </w:r>
      <w:bookmarkEnd w:id="5"/>
      <w:bookmarkEnd w:id="6"/>
    </w:p>
    <w:tbl>
      <w:tblPr>
        <w:tblStyle w:val="TableGrid"/>
        <w:bidiVisual/>
        <w:tblW w:w="0" w:type="auto"/>
        <w:tblLook w:val="04A0"/>
      </w:tblPr>
      <w:tblGrid>
        <w:gridCol w:w="759"/>
        <w:gridCol w:w="7763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Default="005954D8" w:rsidP="0040032C">
            <w:pPr>
              <w:pStyle w:val="a"/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Heading1"/>
        <w:rPr>
          <w:rtl/>
        </w:rPr>
      </w:pPr>
      <w:bookmarkStart w:id="7" w:name="_Toc275434984"/>
      <w:bookmarkStart w:id="8" w:name="_Toc275493970"/>
      <w:r>
        <w:rPr>
          <w:rFonts w:hint="cs"/>
          <w:rtl/>
        </w:rPr>
        <w:t>טבלת משימות הנובעות מהסקר</w:t>
      </w:r>
      <w:bookmarkEnd w:id="7"/>
      <w:bookmarkEnd w:id="8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proofErr w:type="spellStart"/>
      <w:r w:rsidR="004D4A2B">
        <w:t>github</w:t>
      </w:r>
      <w:proofErr w:type="spellEnd"/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/>
      </w:tblPr>
      <w:tblGrid>
        <w:gridCol w:w="2035"/>
        <w:gridCol w:w="4678"/>
        <w:gridCol w:w="1809"/>
      </w:tblGrid>
      <w:tr w:rsidR="005954D8" w:rsidTr="00286C08">
        <w:trPr>
          <w:trHeight w:val="314"/>
        </w:trPr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40032C">
            <w:pPr>
              <w:pStyle w:val="a"/>
            </w:pPr>
          </w:p>
        </w:tc>
        <w:tc>
          <w:tcPr>
            <w:tcW w:w="4678" w:type="dxa"/>
          </w:tcPr>
          <w:p w:rsidR="005954D8" w:rsidRDefault="005954D8" w:rsidP="0040032C">
            <w:pPr>
              <w:pStyle w:val="a"/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40032C">
            <w:pPr>
              <w:pStyle w:val="a"/>
              <w:rPr>
                <w:rtl/>
              </w:rPr>
            </w:pP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88A" w:rsidRDefault="00B8188A" w:rsidP="00ED54C8">
      <w:pPr>
        <w:spacing w:after="0" w:line="240" w:lineRule="auto"/>
      </w:pPr>
      <w:r>
        <w:separator/>
      </w:r>
    </w:p>
  </w:endnote>
  <w:endnote w:type="continuationSeparator" w:id="0">
    <w:p w:rsidR="00B8188A" w:rsidRDefault="00B8188A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C040FD" w:rsidRDefault="00741845">
        <w:pPr>
          <w:pStyle w:val="Footer"/>
          <w:jc w:val="right"/>
        </w:pPr>
        <w:r>
          <w:fldChar w:fldCharType="begin"/>
        </w:r>
        <w:r w:rsidR="00E250FB">
          <w:instrText xml:space="preserve"> PAGE   \* MERGEFORMAT </w:instrText>
        </w:r>
        <w:r>
          <w:fldChar w:fldCharType="separate"/>
        </w:r>
        <w:r w:rsidR="004D1AC5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C040FD" w:rsidRDefault="00C040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88A" w:rsidRDefault="00B8188A" w:rsidP="00ED54C8">
      <w:pPr>
        <w:spacing w:after="0" w:line="240" w:lineRule="auto"/>
      </w:pPr>
      <w:r>
        <w:separator/>
      </w:r>
    </w:p>
  </w:footnote>
  <w:footnote w:type="continuationSeparator" w:id="0">
    <w:p w:rsidR="00B8188A" w:rsidRDefault="00B8188A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0FD" w:rsidRDefault="00C040FD" w:rsidP="00D47764">
    <w:pPr>
      <w:pStyle w:val="Header"/>
      <w:jc w:val="center"/>
    </w:pPr>
    <w:r w:rsidRPr="00853B1E">
      <w:rPr>
        <w:rStyle w:val="Char"/>
        <w:color w:val="auto"/>
        <w:u w:val="none"/>
      </w:rPr>
      <w:t>BudgetBuddy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5.5pt;height:25.5pt;visibility:visible" o:bullet="t">
        <v:imagedata r:id="rId1" o:title="todo"/>
      </v:shape>
    </w:pict>
  </w:numPicBullet>
  <w:abstractNum w:abstractNumId="0">
    <w:nsid w:val="00432668"/>
    <w:multiLevelType w:val="multilevel"/>
    <w:tmpl w:val="55D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02687"/>
    <w:multiLevelType w:val="hybridMultilevel"/>
    <w:tmpl w:val="8E9A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1D86"/>
    <w:multiLevelType w:val="hybridMultilevel"/>
    <w:tmpl w:val="093C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760CE"/>
    <w:multiLevelType w:val="multilevel"/>
    <w:tmpl w:val="336AD42A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5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D3771"/>
    <w:multiLevelType w:val="multilevel"/>
    <w:tmpl w:val="336AD42A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8">
    <w:nsid w:val="2D74755D"/>
    <w:multiLevelType w:val="hybridMultilevel"/>
    <w:tmpl w:val="9280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7F0A"/>
    <w:multiLevelType w:val="hybridMultilevel"/>
    <w:tmpl w:val="D70A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66F48"/>
    <w:multiLevelType w:val="hybridMultilevel"/>
    <w:tmpl w:val="E13AE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C75A87"/>
    <w:multiLevelType w:val="hybridMultilevel"/>
    <w:tmpl w:val="4CC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23035"/>
    <w:multiLevelType w:val="hybridMultilevel"/>
    <w:tmpl w:val="435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39680D"/>
    <w:multiLevelType w:val="hybridMultilevel"/>
    <w:tmpl w:val="13C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C1EBE"/>
    <w:multiLevelType w:val="hybridMultilevel"/>
    <w:tmpl w:val="45A2D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6D7E"/>
    <w:multiLevelType w:val="hybridMultilevel"/>
    <w:tmpl w:val="A95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6"/>
  </w:num>
  <w:num w:numId="4">
    <w:abstractNumId w:val="28"/>
  </w:num>
  <w:num w:numId="5">
    <w:abstractNumId w:val="20"/>
  </w:num>
  <w:num w:numId="6">
    <w:abstractNumId w:val="3"/>
  </w:num>
  <w:num w:numId="7">
    <w:abstractNumId w:val="2"/>
  </w:num>
  <w:num w:numId="8">
    <w:abstractNumId w:val="5"/>
  </w:num>
  <w:num w:numId="9">
    <w:abstractNumId w:val="25"/>
  </w:num>
  <w:num w:numId="10">
    <w:abstractNumId w:val="29"/>
  </w:num>
  <w:num w:numId="11">
    <w:abstractNumId w:val="13"/>
  </w:num>
  <w:num w:numId="12">
    <w:abstractNumId w:val="24"/>
  </w:num>
  <w:num w:numId="13">
    <w:abstractNumId w:val="17"/>
  </w:num>
  <w:num w:numId="14">
    <w:abstractNumId w:val="12"/>
  </w:num>
  <w:num w:numId="15">
    <w:abstractNumId w:val="1"/>
  </w:num>
  <w:num w:numId="16">
    <w:abstractNumId w:val="19"/>
  </w:num>
  <w:num w:numId="17">
    <w:abstractNumId w:val="6"/>
  </w:num>
  <w:num w:numId="18">
    <w:abstractNumId w:val="15"/>
  </w:num>
  <w:num w:numId="19">
    <w:abstractNumId w:val="17"/>
  </w:num>
  <w:num w:numId="20">
    <w:abstractNumId w:val="17"/>
  </w:num>
  <w:num w:numId="21">
    <w:abstractNumId w:val="17"/>
  </w:num>
  <w:num w:numId="22">
    <w:abstractNumId w:val="21"/>
  </w:num>
  <w:num w:numId="23">
    <w:abstractNumId w:val="17"/>
  </w:num>
  <w:num w:numId="24">
    <w:abstractNumId w:val="26"/>
  </w:num>
  <w:num w:numId="25">
    <w:abstractNumId w:val="0"/>
  </w:num>
  <w:num w:numId="26">
    <w:abstractNumId w:val="9"/>
  </w:num>
  <w:num w:numId="27">
    <w:abstractNumId w:val="22"/>
  </w:num>
  <w:num w:numId="28">
    <w:abstractNumId w:val="10"/>
  </w:num>
  <w:num w:numId="29">
    <w:abstractNumId w:val="27"/>
  </w:num>
  <w:num w:numId="30">
    <w:abstractNumId w:val="14"/>
  </w:num>
  <w:num w:numId="31">
    <w:abstractNumId w:val="11"/>
  </w:num>
  <w:num w:numId="32">
    <w:abstractNumId w:val="8"/>
  </w:num>
  <w:num w:numId="33">
    <w:abstractNumId w:val="23"/>
  </w:num>
  <w:num w:numId="34">
    <w:abstractNumId w:val="7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3823"/>
    <w:rsid w:val="00000635"/>
    <w:rsid w:val="00001AED"/>
    <w:rsid w:val="00002D2D"/>
    <w:rsid w:val="00003823"/>
    <w:rsid w:val="00005E51"/>
    <w:rsid w:val="0000624B"/>
    <w:rsid w:val="000072AB"/>
    <w:rsid w:val="000139D1"/>
    <w:rsid w:val="00016CBC"/>
    <w:rsid w:val="00017E0C"/>
    <w:rsid w:val="00020BD7"/>
    <w:rsid w:val="0002366D"/>
    <w:rsid w:val="00025C38"/>
    <w:rsid w:val="00030202"/>
    <w:rsid w:val="00032670"/>
    <w:rsid w:val="00034F47"/>
    <w:rsid w:val="000422AB"/>
    <w:rsid w:val="000433BE"/>
    <w:rsid w:val="00046CCA"/>
    <w:rsid w:val="00050EEF"/>
    <w:rsid w:val="00055EC8"/>
    <w:rsid w:val="00057693"/>
    <w:rsid w:val="000724BB"/>
    <w:rsid w:val="00073019"/>
    <w:rsid w:val="00074382"/>
    <w:rsid w:val="00076539"/>
    <w:rsid w:val="00081204"/>
    <w:rsid w:val="00081EAF"/>
    <w:rsid w:val="00083414"/>
    <w:rsid w:val="00090186"/>
    <w:rsid w:val="000957B8"/>
    <w:rsid w:val="000A1148"/>
    <w:rsid w:val="000B07A9"/>
    <w:rsid w:val="000B3A18"/>
    <w:rsid w:val="000B54D2"/>
    <w:rsid w:val="000B66A5"/>
    <w:rsid w:val="000C16C9"/>
    <w:rsid w:val="000C502E"/>
    <w:rsid w:val="000C7F39"/>
    <w:rsid w:val="000D26EA"/>
    <w:rsid w:val="000D35A0"/>
    <w:rsid w:val="000D51A4"/>
    <w:rsid w:val="000D6604"/>
    <w:rsid w:val="000D72DF"/>
    <w:rsid w:val="000E689D"/>
    <w:rsid w:val="000E7FE7"/>
    <w:rsid w:val="000F214A"/>
    <w:rsid w:val="00100078"/>
    <w:rsid w:val="001021CF"/>
    <w:rsid w:val="001026C3"/>
    <w:rsid w:val="0010676B"/>
    <w:rsid w:val="001108BA"/>
    <w:rsid w:val="0012383B"/>
    <w:rsid w:val="0012472E"/>
    <w:rsid w:val="00124F67"/>
    <w:rsid w:val="00130E1A"/>
    <w:rsid w:val="00133E0F"/>
    <w:rsid w:val="001359A8"/>
    <w:rsid w:val="00137039"/>
    <w:rsid w:val="00137F4B"/>
    <w:rsid w:val="00146436"/>
    <w:rsid w:val="00150140"/>
    <w:rsid w:val="0015511E"/>
    <w:rsid w:val="0016001F"/>
    <w:rsid w:val="00160200"/>
    <w:rsid w:val="0016691F"/>
    <w:rsid w:val="00197352"/>
    <w:rsid w:val="001A316A"/>
    <w:rsid w:val="001C09C5"/>
    <w:rsid w:val="001C1BB8"/>
    <w:rsid w:val="001D7650"/>
    <w:rsid w:val="001E36E3"/>
    <w:rsid w:val="001E482F"/>
    <w:rsid w:val="001E5D64"/>
    <w:rsid w:val="001E68E1"/>
    <w:rsid w:val="001E6E72"/>
    <w:rsid w:val="001F3264"/>
    <w:rsid w:val="001F3A77"/>
    <w:rsid w:val="001F490B"/>
    <w:rsid w:val="00200BF0"/>
    <w:rsid w:val="00205A71"/>
    <w:rsid w:val="0020739E"/>
    <w:rsid w:val="00216374"/>
    <w:rsid w:val="00221E0B"/>
    <w:rsid w:val="0022631F"/>
    <w:rsid w:val="00237D52"/>
    <w:rsid w:val="00244B47"/>
    <w:rsid w:val="0024598A"/>
    <w:rsid w:val="00246F7F"/>
    <w:rsid w:val="00254104"/>
    <w:rsid w:val="00262572"/>
    <w:rsid w:val="0027342C"/>
    <w:rsid w:val="002736DE"/>
    <w:rsid w:val="0027498C"/>
    <w:rsid w:val="0027769B"/>
    <w:rsid w:val="0028027A"/>
    <w:rsid w:val="00286C08"/>
    <w:rsid w:val="0029262C"/>
    <w:rsid w:val="00293056"/>
    <w:rsid w:val="0029466F"/>
    <w:rsid w:val="00295C27"/>
    <w:rsid w:val="002A1364"/>
    <w:rsid w:val="002A28A3"/>
    <w:rsid w:val="002A34C4"/>
    <w:rsid w:val="002B1918"/>
    <w:rsid w:val="002B2540"/>
    <w:rsid w:val="002B388D"/>
    <w:rsid w:val="002B70C1"/>
    <w:rsid w:val="002C2421"/>
    <w:rsid w:val="002E0FAC"/>
    <w:rsid w:val="002E1549"/>
    <w:rsid w:val="002E6BCE"/>
    <w:rsid w:val="002F482D"/>
    <w:rsid w:val="002F513B"/>
    <w:rsid w:val="00305378"/>
    <w:rsid w:val="00305DF1"/>
    <w:rsid w:val="00307996"/>
    <w:rsid w:val="00317B8B"/>
    <w:rsid w:val="00320086"/>
    <w:rsid w:val="00322173"/>
    <w:rsid w:val="00342025"/>
    <w:rsid w:val="00354267"/>
    <w:rsid w:val="00355281"/>
    <w:rsid w:val="003554C9"/>
    <w:rsid w:val="0036755F"/>
    <w:rsid w:val="00376485"/>
    <w:rsid w:val="00376ABE"/>
    <w:rsid w:val="00392D98"/>
    <w:rsid w:val="003A7254"/>
    <w:rsid w:val="003B4CCD"/>
    <w:rsid w:val="003C1601"/>
    <w:rsid w:val="003C53EB"/>
    <w:rsid w:val="003D25CB"/>
    <w:rsid w:val="003D5154"/>
    <w:rsid w:val="003D5333"/>
    <w:rsid w:val="003E1E52"/>
    <w:rsid w:val="003E2970"/>
    <w:rsid w:val="003F0B37"/>
    <w:rsid w:val="0040032C"/>
    <w:rsid w:val="00406215"/>
    <w:rsid w:val="0042266D"/>
    <w:rsid w:val="00430CF5"/>
    <w:rsid w:val="00433ADA"/>
    <w:rsid w:val="004353EB"/>
    <w:rsid w:val="00437CEA"/>
    <w:rsid w:val="00450C9B"/>
    <w:rsid w:val="00456D31"/>
    <w:rsid w:val="00460FC5"/>
    <w:rsid w:val="00471E46"/>
    <w:rsid w:val="00483A8D"/>
    <w:rsid w:val="00486EC0"/>
    <w:rsid w:val="004A0CCA"/>
    <w:rsid w:val="004A10F9"/>
    <w:rsid w:val="004A39B7"/>
    <w:rsid w:val="004C5722"/>
    <w:rsid w:val="004C599F"/>
    <w:rsid w:val="004D1AC5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38A1"/>
    <w:rsid w:val="00544390"/>
    <w:rsid w:val="005443D0"/>
    <w:rsid w:val="005479F3"/>
    <w:rsid w:val="00554774"/>
    <w:rsid w:val="00577A0E"/>
    <w:rsid w:val="00580FCD"/>
    <w:rsid w:val="0058636E"/>
    <w:rsid w:val="00586BF4"/>
    <w:rsid w:val="00590545"/>
    <w:rsid w:val="005954D8"/>
    <w:rsid w:val="005A11CE"/>
    <w:rsid w:val="005A6D92"/>
    <w:rsid w:val="005C5F0C"/>
    <w:rsid w:val="005E1A36"/>
    <w:rsid w:val="005E648B"/>
    <w:rsid w:val="005F4BB3"/>
    <w:rsid w:val="005F4DA3"/>
    <w:rsid w:val="005F60C6"/>
    <w:rsid w:val="005F65DB"/>
    <w:rsid w:val="00606FF4"/>
    <w:rsid w:val="0060782E"/>
    <w:rsid w:val="006109D1"/>
    <w:rsid w:val="00611368"/>
    <w:rsid w:val="00612C57"/>
    <w:rsid w:val="00616F96"/>
    <w:rsid w:val="00622166"/>
    <w:rsid w:val="00641790"/>
    <w:rsid w:val="00646026"/>
    <w:rsid w:val="0066313C"/>
    <w:rsid w:val="006704B9"/>
    <w:rsid w:val="00677EB3"/>
    <w:rsid w:val="006822E0"/>
    <w:rsid w:val="00686A1C"/>
    <w:rsid w:val="006916CA"/>
    <w:rsid w:val="00697D25"/>
    <w:rsid w:val="006B1BE3"/>
    <w:rsid w:val="006B3B8B"/>
    <w:rsid w:val="006B4A6B"/>
    <w:rsid w:val="006D119F"/>
    <w:rsid w:val="006E0EEB"/>
    <w:rsid w:val="006E21CD"/>
    <w:rsid w:val="006E24C7"/>
    <w:rsid w:val="006E2532"/>
    <w:rsid w:val="006E435D"/>
    <w:rsid w:val="006E7AEA"/>
    <w:rsid w:val="006F1ED7"/>
    <w:rsid w:val="00711B8E"/>
    <w:rsid w:val="0071206A"/>
    <w:rsid w:val="0071480A"/>
    <w:rsid w:val="00715F03"/>
    <w:rsid w:val="00723A4C"/>
    <w:rsid w:val="00724A8A"/>
    <w:rsid w:val="00741845"/>
    <w:rsid w:val="007426B1"/>
    <w:rsid w:val="00753A25"/>
    <w:rsid w:val="00761641"/>
    <w:rsid w:val="00763E1A"/>
    <w:rsid w:val="00772DE1"/>
    <w:rsid w:val="00773D1B"/>
    <w:rsid w:val="00774103"/>
    <w:rsid w:val="007A012F"/>
    <w:rsid w:val="007A16FD"/>
    <w:rsid w:val="007B1673"/>
    <w:rsid w:val="007B3D68"/>
    <w:rsid w:val="007B4D83"/>
    <w:rsid w:val="007B50AC"/>
    <w:rsid w:val="007C63EC"/>
    <w:rsid w:val="007C6B35"/>
    <w:rsid w:val="007C7047"/>
    <w:rsid w:val="007D1294"/>
    <w:rsid w:val="007D3773"/>
    <w:rsid w:val="007D39A2"/>
    <w:rsid w:val="007D5D8D"/>
    <w:rsid w:val="007E0A73"/>
    <w:rsid w:val="007E1AD3"/>
    <w:rsid w:val="007F1144"/>
    <w:rsid w:val="007F6926"/>
    <w:rsid w:val="007F759B"/>
    <w:rsid w:val="008118EA"/>
    <w:rsid w:val="00812405"/>
    <w:rsid w:val="00820AC7"/>
    <w:rsid w:val="00831756"/>
    <w:rsid w:val="00835A7C"/>
    <w:rsid w:val="00836AE1"/>
    <w:rsid w:val="00841927"/>
    <w:rsid w:val="00853B1E"/>
    <w:rsid w:val="00857DE6"/>
    <w:rsid w:val="00860A25"/>
    <w:rsid w:val="00861C43"/>
    <w:rsid w:val="00865793"/>
    <w:rsid w:val="008673B9"/>
    <w:rsid w:val="00870E15"/>
    <w:rsid w:val="0087220F"/>
    <w:rsid w:val="00873A09"/>
    <w:rsid w:val="00874B7F"/>
    <w:rsid w:val="008777CC"/>
    <w:rsid w:val="008804DF"/>
    <w:rsid w:val="008900B6"/>
    <w:rsid w:val="008A04F7"/>
    <w:rsid w:val="008B127B"/>
    <w:rsid w:val="008B3EB0"/>
    <w:rsid w:val="008B5C71"/>
    <w:rsid w:val="008E3AD0"/>
    <w:rsid w:val="008E5219"/>
    <w:rsid w:val="00901192"/>
    <w:rsid w:val="0090642C"/>
    <w:rsid w:val="009067FF"/>
    <w:rsid w:val="009178D6"/>
    <w:rsid w:val="00917BC2"/>
    <w:rsid w:val="00930471"/>
    <w:rsid w:val="009339DD"/>
    <w:rsid w:val="00934552"/>
    <w:rsid w:val="00935F08"/>
    <w:rsid w:val="00936175"/>
    <w:rsid w:val="00936A05"/>
    <w:rsid w:val="009436CB"/>
    <w:rsid w:val="00950647"/>
    <w:rsid w:val="00950974"/>
    <w:rsid w:val="009514B1"/>
    <w:rsid w:val="00951753"/>
    <w:rsid w:val="009521D7"/>
    <w:rsid w:val="0097634C"/>
    <w:rsid w:val="009775E9"/>
    <w:rsid w:val="009845A6"/>
    <w:rsid w:val="009A1ADC"/>
    <w:rsid w:val="009A40A0"/>
    <w:rsid w:val="009B6F70"/>
    <w:rsid w:val="009D20E4"/>
    <w:rsid w:val="009D3569"/>
    <w:rsid w:val="009D6331"/>
    <w:rsid w:val="009D793E"/>
    <w:rsid w:val="009E2750"/>
    <w:rsid w:val="009E3503"/>
    <w:rsid w:val="009E63FF"/>
    <w:rsid w:val="009F13F4"/>
    <w:rsid w:val="009F167E"/>
    <w:rsid w:val="009F3C4F"/>
    <w:rsid w:val="00A00214"/>
    <w:rsid w:val="00A06392"/>
    <w:rsid w:val="00A06C23"/>
    <w:rsid w:val="00A07985"/>
    <w:rsid w:val="00A41812"/>
    <w:rsid w:val="00A4355F"/>
    <w:rsid w:val="00A44AE9"/>
    <w:rsid w:val="00A614C2"/>
    <w:rsid w:val="00A6399F"/>
    <w:rsid w:val="00A6442C"/>
    <w:rsid w:val="00A75247"/>
    <w:rsid w:val="00A77B49"/>
    <w:rsid w:val="00A802D6"/>
    <w:rsid w:val="00A8107B"/>
    <w:rsid w:val="00A836A6"/>
    <w:rsid w:val="00A929D4"/>
    <w:rsid w:val="00AA259A"/>
    <w:rsid w:val="00AB5C32"/>
    <w:rsid w:val="00AD1B21"/>
    <w:rsid w:val="00AF215A"/>
    <w:rsid w:val="00B01F9A"/>
    <w:rsid w:val="00B0512C"/>
    <w:rsid w:val="00B06B44"/>
    <w:rsid w:val="00B1350F"/>
    <w:rsid w:val="00B22B8B"/>
    <w:rsid w:val="00B35C4C"/>
    <w:rsid w:val="00B51748"/>
    <w:rsid w:val="00B56A62"/>
    <w:rsid w:val="00B60517"/>
    <w:rsid w:val="00B63655"/>
    <w:rsid w:val="00B63D28"/>
    <w:rsid w:val="00B7165F"/>
    <w:rsid w:val="00B75ED4"/>
    <w:rsid w:val="00B8188A"/>
    <w:rsid w:val="00B8494E"/>
    <w:rsid w:val="00B91114"/>
    <w:rsid w:val="00B919A1"/>
    <w:rsid w:val="00BA4976"/>
    <w:rsid w:val="00BB091D"/>
    <w:rsid w:val="00BB75D6"/>
    <w:rsid w:val="00BC358D"/>
    <w:rsid w:val="00BC3759"/>
    <w:rsid w:val="00BD6136"/>
    <w:rsid w:val="00BE0165"/>
    <w:rsid w:val="00BF25FE"/>
    <w:rsid w:val="00BF538F"/>
    <w:rsid w:val="00C00BA0"/>
    <w:rsid w:val="00C040FD"/>
    <w:rsid w:val="00C05183"/>
    <w:rsid w:val="00C060B1"/>
    <w:rsid w:val="00C11E51"/>
    <w:rsid w:val="00C17ADF"/>
    <w:rsid w:val="00C30FDB"/>
    <w:rsid w:val="00C32DD0"/>
    <w:rsid w:val="00C330CD"/>
    <w:rsid w:val="00C343F4"/>
    <w:rsid w:val="00C36164"/>
    <w:rsid w:val="00C50C9A"/>
    <w:rsid w:val="00C51497"/>
    <w:rsid w:val="00C55E4F"/>
    <w:rsid w:val="00C62762"/>
    <w:rsid w:val="00C75872"/>
    <w:rsid w:val="00C759B0"/>
    <w:rsid w:val="00C75E7F"/>
    <w:rsid w:val="00C815DB"/>
    <w:rsid w:val="00C87066"/>
    <w:rsid w:val="00C912D3"/>
    <w:rsid w:val="00C97917"/>
    <w:rsid w:val="00CA60EE"/>
    <w:rsid w:val="00CC1227"/>
    <w:rsid w:val="00CC4347"/>
    <w:rsid w:val="00CC494F"/>
    <w:rsid w:val="00CC60D5"/>
    <w:rsid w:val="00CC6639"/>
    <w:rsid w:val="00CD0E1A"/>
    <w:rsid w:val="00CD4BFB"/>
    <w:rsid w:val="00CD55B9"/>
    <w:rsid w:val="00CE1DC9"/>
    <w:rsid w:val="00CF0010"/>
    <w:rsid w:val="00CF345A"/>
    <w:rsid w:val="00D016E9"/>
    <w:rsid w:val="00D10ABB"/>
    <w:rsid w:val="00D304A5"/>
    <w:rsid w:val="00D31FCA"/>
    <w:rsid w:val="00D32B13"/>
    <w:rsid w:val="00D405C9"/>
    <w:rsid w:val="00D47764"/>
    <w:rsid w:val="00D518E1"/>
    <w:rsid w:val="00D53024"/>
    <w:rsid w:val="00D61967"/>
    <w:rsid w:val="00D62A24"/>
    <w:rsid w:val="00D63368"/>
    <w:rsid w:val="00D74A02"/>
    <w:rsid w:val="00D81C27"/>
    <w:rsid w:val="00D83F9B"/>
    <w:rsid w:val="00D9482B"/>
    <w:rsid w:val="00D96681"/>
    <w:rsid w:val="00D9773C"/>
    <w:rsid w:val="00DA169D"/>
    <w:rsid w:val="00DA3E74"/>
    <w:rsid w:val="00DA49E6"/>
    <w:rsid w:val="00DA6B0D"/>
    <w:rsid w:val="00DB162E"/>
    <w:rsid w:val="00DB2C1A"/>
    <w:rsid w:val="00DC1506"/>
    <w:rsid w:val="00DD4AC7"/>
    <w:rsid w:val="00DE3A08"/>
    <w:rsid w:val="00DE5BAD"/>
    <w:rsid w:val="00DF5D09"/>
    <w:rsid w:val="00DF73A9"/>
    <w:rsid w:val="00E03729"/>
    <w:rsid w:val="00E20AA3"/>
    <w:rsid w:val="00E250FB"/>
    <w:rsid w:val="00E42FA7"/>
    <w:rsid w:val="00E437DD"/>
    <w:rsid w:val="00E47209"/>
    <w:rsid w:val="00E507A2"/>
    <w:rsid w:val="00E5621C"/>
    <w:rsid w:val="00E62FB6"/>
    <w:rsid w:val="00E75B57"/>
    <w:rsid w:val="00E93255"/>
    <w:rsid w:val="00E93E7A"/>
    <w:rsid w:val="00E977FD"/>
    <w:rsid w:val="00EA14C6"/>
    <w:rsid w:val="00EA7D13"/>
    <w:rsid w:val="00EB1D15"/>
    <w:rsid w:val="00EB6A2D"/>
    <w:rsid w:val="00EB7C45"/>
    <w:rsid w:val="00EC698F"/>
    <w:rsid w:val="00ED2CF5"/>
    <w:rsid w:val="00ED54C8"/>
    <w:rsid w:val="00ED58AB"/>
    <w:rsid w:val="00EE1BEA"/>
    <w:rsid w:val="00EE4FA3"/>
    <w:rsid w:val="00EE65AC"/>
    <w:rsid w:val="00EF61F4"/>
    <w:rsid w:val="00EF6F90"/>
    <w:rsid w:val="00F048AF"/>
    <w:rsid w:val="00F24904"/>
    <w:rsid w:val="00F24EFE"/>
    <w:rsid w:val="00F4266F"/>
    <w:rsid w:val="00F469D0"/>
    <w:rsid w:val="00F75145"/>
    <w:rsid w:val="00F82383"/>
    <w:rsid w:val="00F856A4"/>
    <w:rsid w:val="00F904FE"/>
    <w:rsid w:val="00F92E2B"/>
    <w:rsid w:val="00FA17A9"/>
    <w:rsid w:val="00FB3A1C"/>
    <w:rsid w:val="00FB3AFB"/>
    <w:rsid w:val="00FC4161"/>
    <w:rsid w:val="00FD1DF4"/>
    <w:rsid w:val="00FE1125"/>
    <w:rsid w:val="00FE152F"/>
    <w:rsid w:val="00FF5036"/>
    <w:rsid w:val="00FF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33"/>
        <o:r id="V:Rule2" type="connector" idref="#Straight Arrow Connector 34"/>
        <o:r id="V:Rule3" type="connector" idref="#Straight Arrow Connector 35"/>
        <o:r id="V:Rule4" type="connector" idref="#Straight Arrow Connector 225"/>
        <o:r id="V:Rule5" type="connector" idref="#Straight Arrow Connector 226"/>
        <o:r id="V:Rule6" type="connector" idref="#Straight Arrow Connector 227"/>
        <o:r id="V:Rule7" type="connector" idref="#Straight Arrow Connector 228"/>
        <o:r id="V:Rule8" type="connector" idref="#Straight Arrow Connector 229"/>
        <o:r id="V:Rule9" type="connector" idref="#Straight Arrow Connector 230"/>
        <o:r id="V:Rule10" type="connector" idref="#Straight Arrow Connector 197"/>
        <o:r id="V:Rule11" type="connector" idref="#Straight Arrow Connector 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4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NormalWeb">
    <w:name w:val="Normal (Web)"/>
    <w:basedOn w:val="Normal"/>
    <w:uiPriority w:val="99"/>
    <w:semiHidden/>
    <w:unhideWhenUsed/>
    <w:rsid w:val="005C5F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40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udgetbuddy00.wix.com/ma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dgetbuddy00.wix.com/m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udgetbuddy00.wix.com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8D803D4-7002-4583-805C-FEAE94A6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16</TotalTime>
  <Pages>9</Pages>
  <Words>1415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Rotem</cp:lastModifiedBy>
  <cp:revision>10</cp:revision>
  <cp:lastPrinted>2015-03-24T10:32:00Z</cp:lastPrinted>
  <dcterms:created xsi:type="dcterms:W3CDTF">2015-04-17T08:46:00Z</dcterms:created>
  <dcterms:modified xsi:type="dcterms:W3CDTF">2015-06-20T09:13:00Z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